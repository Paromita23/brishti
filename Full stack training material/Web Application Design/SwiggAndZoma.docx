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B0C5" w14:textId="6228E1D7" w:rsidR="004D4930" w:rsidRDefault="00374D2D" w:rsidP="008A4B3C">
      <w:pPr>
        <w:pStyle w:val="FrontCover"/>
        <w:jc w:val="left"/>
      </w:pPr>
      <w:bookmarkStart w:id="0" w:name="_Toc534115635"/>
      <w:bookmarkStart w:id="1" w:name="_Toc534115811"/>
      <w:bookmarkStart w:id="2" w:name="_Toc534116112"/>
      <w:bookmarkStart w:id="3" w:name="_Toc534116829"/>
      <w:bookmarkStart w:id="4" w:name="_Toc534116933"/>
      <w:bookmarkStart w:id="5" w:name="_Toc534116977"/>
      <w:bookmarkStart w:id="6" w:name="_Toc534117066"/>
      <w:bookmarkStart w:id="7" w:name="_Toc534443372"/>
      <w:bookmarkStart w:id="8" w:name="_Toc534623159"/>
      <w:bookmarkStart w:id="9" w:name="_Toc534689365"/>
      <w:r>
        <w:t xml:space="preserve">                                       </w:t>
      </w:r>
      <w:r w:rsidRPr="00374D2D">
        <w:rPr>
          <w:color w:val="1F497D"/>
        </w:rPr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4DD83883" w14:textId="77777777" w:rsidR="00EF14FD" w:rsidRDefault="00EF14FD">
      <w:pPr>
        <w:pStyle w:val="FrontCover"/>
      </w:pPr>
    </w:p>
    <w:p w14:paraId="7AFCDAF5" w14:textId="6175F570" w:rsidR="00B845DA" w:rsidRDefault="00983F6A">
      <w:pPr>
        <w:pStyle w:val="FrontCover"/>
      </w:pPr>
      <w:r>
        <w:t xml:space="preserve">Maverick Learning </w:t>
      </w:r>
      <w:r w:rsidR="00D608B9">
        <w:t>Program</w:t>
      </w:r>
      <w:r w:rsidR="000E39F7">
        <w:t xml:space="preserve"> </w:t>
      </w:r>
      <w:r>
        <w:t>(MLP</w:t>
      </w:r>
      <w:r w:rsidR="000E39F7">
        <w:t>)</w:t>
      </w:r>
    </w:p>
    <w:p w14:paraId="5168D799" w14:textId="77777777" w:rsidR="00B845DA" w:rsidRDefault="00B845DA">
      <w:pPr>
        <w:pStyle w:val="Title"/>
      </w:pPr>
    </w:p>
    <w:p w14:paraId="3E23E651" w14:textId="77777777" w:rsidR="00B845DA" w:rsidRDefault="00B845DA">
      <w:pPr>
        <w:pStyle w:val="Title"/>
      </w:pPr>
    </w:p>
    <w:p w14:paraId="0247942F" w14:textId="77777777" w:rsidR="00B845DA" w:rsidRDefault="00B845DA">
      <w:pPr>
        <w:pStyle w:val="Title"/>
      </w:pPr>
    </w:p>
    <w:p w14:paraId="0F0C91FD" w14:textId="77777777" w:rsidR="00B845DA" w:rsidRDefault="00B845DA">
      <w:pPr>
        <w:pStyle w:val="Title"/>
      </w:pPr>
    </w:p>
    <w:p w14:paraId="70495241" w14:textId="77777777" w:rsidR="00A80A2A" w:rsidRDefault="001B4F64">
      <w:pPr>
        <w:pStyle w:val="FrontCover"/>
      </w:pPr>
      <w:bookmarkStart w:id="10" w:name="_Toc534106327"/>
      <w:bookmarkStart w:id="11" w:name="_Toc534115636"/>
      <w:bookmarkStart w:id="12" w:name="_Toc534115812"/>
      <w:bookmarkStart w:id="13" w:name="_Toc534116113"/>
      <w:bookmarkStart w:id="14" w:name="_Toc534116830"/>
      <w:bookmarkStart w:id="15" w:name="_Toc534116934"/>
      <w:bookmarkStart w:id="16" w:name="_Toc534116978"/>
      <w:bookmarkStart w:id="17" w:name="_Toc534117067"/>
      <w:bookmarkStart w:id="18" w:name="_Toc534443373"/>
      <w:bookmarkStart w:id="19" w:name="_Toc534623160"/>
      <w:bookmarkStart w:id="20" w:name="_Toc534689366"/>
      <w:r>
        <w:t>Gamification</w:t>
      </w:r>
    </w:p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5F184607" w14:textId="36E1D79A" w:rsidR="00023595" w:rsidRDefault="009A2F99" w:rsidP="006C2688">
      <w:pPr>
        <w:pStyle w:val="FrontCover"/>
      </w:pPr>
      <w:proofErr w:type="spellStart"/>
      <w:r>
        <w:t>Swigg</w:t>
      </w:r>
      <w:proofErr w:type="spellEnd"/>
      <w:r>
        <w:t xml:space="preserve"> and </w:t>
      </w:r>
      <w:proofErr w:type="spellStart"/>
      <w:r>
        <w:t>Zoma</w:t>
      </w:r>
      <w:proofErr w:type="spellEnd"/>
    </w:p>
    <w:p w14:paraId="487BF292" w14:textId="2B00F734" w:rsidR="00B845DA" w:rsidRDefault="00983F6A" w:rsidP="006C2688">
      <w:pPr>
        <w:pStyle w:val="FrontCover"/>
      </w:pPr>
      <w:r>
        <w:t>June 2019</w:t>
      </w:r>
    </w:p>
    <w:p w14:paraId="5615A900" w14:textId="77777777" w:rsidR="00B845DA" w:rsidRDefault="00B845DA">
      <w:pPr>
        <w:pStyle w:val="Title"/>
      </w:pPr>
    </w:p>
    <w:p w14:paraId="1801364D" w14:textId="77777777" w:rsidR="00B845DA" w:rsidRDefault="00B845DA">
      <w:pPr>
        <w:pStyle w:val="Title"/>
      </w:pPr>
    </w:p>
    <w:p w14:paraId="018CDE86" w14:textId="77777777" w:rsidR="003447B4" w:rsidRDefault="003447B4">
      <w:pPr>
        <w:pStyle w:val="Title"/>
      </w:pPr>
    </w:p>
    <w:p w14:paraId="14417726" w14:textId="77777777" w:rsidR="003447B4" w:rsidRDefault="003447B4">
      <w:pPr>
        <w:pStyle w:val="Title"/>
      </w:pPr>
    </w:p>
    <w:p w14:paraId="2E84B6B0" w14:textId="77777777" w:rsidR="00B845DA" w:rsidRDefault="00B845DA">
      <w:pPr>
        <w:jc w:val="both"/>
      </w:pPr>
    </w:p>
    <w:p w14:paraId="346140AA" w14:textId="77777777" w:rsidR="00B845DA" w:rsidRDefault="00B845DA">
      <w:pPr>
        <w:ind w:left="360"/>
        <w:jc w:val="both"/>
      </w:pPr>
    </w:p>
    <w:p w14:paraId="11FA76DD" w14:textId="77777777" w:rsidR="008C45C5" w:rsidRDefault="008C45C5">
      <w:pPr>
        <w:ind w:left="360"/>
        <w:jc w:val="both"/>
      </w:pPr>
    </w:p>
    <w:tbl>
      <w:tblPr>
        <w:tblW w:w="8820" w:type="dxa"/>
        <w:tblInd w:w="108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2250"/>
        <w:gridCol w:w="1634"/>
        <w:gridCol w:w="2326"/>
      </w:tblGrid>
      <w:tr w:rsidR="00B845DA" w14:paraId="05648616" w14:textId="77777777" w:rsidTr="00585241">
        <w:tc>
          <w:tcPr>
            <w:tcW w:w="2610" w:type="dxa"/>
          </w:tcPr>
          <w:p w14:paraId="50AEC7DA" w14:textId="77777777" w:rsidR="00B845DA" w:rsidRDefault="00B845DA">
            <w:pPr>
              <w:jc w:val="both"/>
              <w:rPr>
                <w:b/>
              </w:rPr>
            </w:pPr>
            <w:r>
              <w:rPr>
                <w:b/>
              </w:rPr>
              <w:t>Document No.</w:t>
            </w:r>
          </w:p>
        </w:tc>
        <w:tc>
          <w:tcPr>
            <w:tcW w:w="2250" w:type="dxa"/>
          </w:tcPr>
          <w:p w14:paraId="5C35C3EF" w14:textId="77777777" w:rsidR="00B845DA" w:rsidRDefault="00B845DA">
            <w:pPr>
              <w:jc w:val="both"/>
              <w:rPr>
                <w:b/>
              </w:rPr>
            </w:pPr>
            <w:r>
              <w:rPr>
                <w:b/>
              </w:rPr>
              <w:t>Authorized By</w:t>
            </w:r>
          </w:p>
        </w:tc>
        <w:tc>
          <w:tcPr>
            <w:tcW w:w="1634" w:type="dxa"/>
          </w:tcPr>
          <w:p w14:paraId="15AA7FCB" w14:textId="77777777" w:rsidR="00B845DA" w:rsidRDefault="00B845DA">
            <w:pPr>
              <w:jc w:val="both"/>
              <w:rPr>
                <w:b/>
              </w:rPr>
            </w:pPr>
            <w:r>
              <w:rPr>
                <w:b/>
              </w:rPr>
              <w:t>Ver. Revision</w:t>
            </w:r>
          </w:p>
        </w:tc>
        <w:tc>
          <w:tcPr>
            <w:tcW w:w="2326" w:type="dxa"/>
          </w:tcPr>
          <w:p w14:paraId="48F54BAA" w14:textId="77777777" w:rsidR="00B845DA" w:rsidRDefault="00B845DA">
            <w:pPr>
              <w:jc w:val="both"/>
              <w:rPr>
                <w:b/>
              </w:rPr>
            </w:pPr>
            <w:r>
              <w:rPr>
                <w:b/>
              </w:rPr>
              <w:t>Signature / Date</w:t>
            </w:r>
          </w:p>
        </w:tc>
      </w:tr>
      <w:tr w:rsidR="00B845DA" w14:paraId="55F5370E" w14:textId="77777777" w:rsidTr="00585241">
        <w:tc>
          <w:tcPr>
            <w:tcW w:w="2610" w:type="dxa"/>
          </w:tcPr>
          <w:p w14:paraId="7C78BED9" w14:textId="77777777" w:rsidR="00B845DA" w:rsidRDefault="004D4930" w:rsidP="00585241">
            <w:pPr>
              <w:jc w:val="both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HEX/</w:t>
            </w:r>
            <w:r w:rsidR="00D608B9">
              <w:rPr>
                <w:i/>
                <w:color w:val="0000FF"/>
              </w:rPr>
              <w:t>FT</w:t>
            </w:r>
            <w:r w:rsidR="000E39F7">
              <w:rPr>
                <w:i/>
                <w:color w:val="0000FF"/>
              </w:rPr>
              <w:t>P/</w:t>
            </w:r>
            <w:r w:rsidR="0026383F">
              <w:rPr>
                <w:i/>
                <w:color w:val="0000FF"/>
              </w:rPr>
              <w:t>Foundation</w:t>
            </w:r>
            <w:r w:rsidR="00D608B9">
              <w:rPr>
                <w:i/>
                <w:color w:val="0000FF"/>
              </w:rPr>
              <w:t>/0</w:t>
            </w:r>
            <w:r w:rsidR="00585241">
              <w:rPr>
                <w:i/>
                <w:color w:val="0000FF"/>
              </w:rPr>
              <w:t>1</w:t>
            </w:r>
          </w:p>
        </w:tc>
        <w:tc>
          <w:tcPr>
            <w:tcW w:w="2250" w:type="dxa"/>
          </w:tcPr>
          <w:p w14:paraId="3F3E8843" w14:textId="77777777" w:rsidR="00B845DA" w:rsidRDefault="00585241" w:rsidP="008C45C5">
            <w:pPr>
              <w:jc w:val="both"/>
            </w:pPr>
            <w:r>
              <w:t>Head, Hexavarsity</w:t>
            </w:r>
          </w:p>
        </w:tc>
        <w:tc>
          <w:tcPr>
            <w:tcW w:w="1634" w:type="dxa"/>
          </w:tcPr>
          <w:p w14:paraId="5CFE4EE0" w14:textId="77777777" w:rsidR="00B845DA" w:rsidRDefault="00585241" w:rsidP="00134771">
            <w:pPr>
              <w:jc w:val="both"/>
            </w:pPr>
            <w:r>
              <w:t>1.0</w:t>
            </w:r>
          </w:p>
        </w:tc>
        <w:tc>
          <w:tcPr>
            <w:tcW w:w="2326" w:type="dxa"/>
          </w:tcPr>
          <w:p w14:paraId="2324CDBB" w14:textId="2CBA419E" w:rsidR="00B845DA" w:rsidRDefault="00455892" w:rsidP="000E39F7">
            <w:pPr>
              <w:jc w:val="both"/>
            </w:pPr>
            <w:r>
              <w:t xml:space="preserve">       </w:t>
            </w:r>
            <w:r w:rsidR="00983F6A">
              <w:t>24</w:t>
            </w:r>
            <w:r w:rsidR="004F10B6">
              <w:t>-0</w:t>
            </w:r>
            <w:r w:rsidR="00983F6A">
              <w:t>6</w:t>
            </w:r>
            <w:r w:rsidR="00585241">
              <w:t>-201</w:t>
            </w:r>
            <w:r w:rsidR="00983F6A">
              <w:t>9</w:t>
            </w:r>
          </w:p>
        </w:tc>
      </w:tr>
      <w:tr w:rsidR="006E6BB1" w14:paraId="7782F068" w14:textId="77777777" w:rsidTr="00585241">
        <w:tc>
          <w:tcPr>
            <w:tcW w:w="2610" w:type="dxa"/>
          </w:tcPr>
          <w:p w14:paraId="3B4DEFCC" w14:textId="77777777" w:rsidR="006E6BB1" w:rsidRDefault="006E6BB1" w:rsidP="00585241">
            <w:pPr>
              <w:jc w:val="both"/>
              <w:rPr>
                <w:i/>
                <w:color w:val="0000FF"/>
              </w:rPr>
            </w:pPr>
          </w:p>
        </w:tc>
        <w:tc>
          <w:tcPr>
            <w:tcW w:w="2250" w:type="dxa"/>
          </w:tcPr>
          <w:p w14:paraId="37F54B8A" w14:textId="77777777" w:rsidR="006E6BB1" w:rsidRDefault="006E6BB1" w:rsidP="008C45C5">
            <w:pPr>
              <w:jc w:val="both"/>
            </w:pPr>
          </w:p>
        </w:tc>
        <w:tc>
          <w:tcPr>
            <w:tcW w:w="1634" w:type="dxa"/>
          </w:tcPr>
          <w:p w14:paraId="585FAC39" w14:textId="77777777" w:rsidR="006E6BB1" w:rsidRDefault="006E6BB1" w:rsidP="00134771">
            <w:pPr>
              <w:jc w:val="both"/>
            </w:pPr>
          </w:p>
        </w:tc>
        <w:tc>
          <w:tcPr>
            <w:tcW w:w="2326" w:type="dxa"/>
          </w:tcPr>
          <w:p w14:paraId="695EDE4C" w14:textId="77777777" w:rsidR="006E6BB1" w:rsidRDefault="006E6BB1" w:rsidP="000E39F7">
            <w:pPr>
              <w:jc w:val="both"/>
            </w:pPr>
          </w:p>
        </w:tc>
      </w:tr>
    </w:tbl>
    <w:p w14:paraId="754DCE13" w14:textId="77777777" w:rsidR="008C45C5" w:rsidRDefault="008C45C5" w:rsidP="006A2C40">
      <w:pPr>
        <w:rPr>
          <w:rFonts w:ascii="Arial" w:hAnsi="Arial" w:cs="Arial"/>
          <w:b/>
          <w:sz w:val="32"/>
          <w:szCs w:val="32"/>
        </w:rPr>
      </w:pPr>
      <w:bookmarkStart w:id="21" w:name="_Toc534106329"/>
      <w:bookmarkStart w:id="22" w:name="_Toc534115638"/>
      <w:bookmarkStart w:id="23" w:name="_Toc534115814"/>
      <w:bookmarkStart w:id="24" w:name="_Toc534116115"/>
      <w:bookmarkStart w:id="25" w:name="_Toc534116832"/>
      <w:bookmarkStart w:id="26" w:name="_Toc534116936"/>
      <w:bookmarkStart w:id="27" w:name="_Toc534116980"/>
      <w:bookmarkStart w:id="28" w:name="_Toc534117069"/>
      <w:bookmarkStart w:id="29" w:name="_Toc534443375"/>
    </w:p>
    <w:p w14:paraId="44E79854" w14:textId="77777777" w:rsidR="008C45C5" w:rsidRDefault="008C45C5" w:rsidP="006A2C40">
      <w:pPr>
        <w:rPr>
          <w:rFonts w:ascii="Arial" w:hAnsi="Arial" w:cs="Arial"/>
          <w:b/>
          <w:sz w:val="32"/>
          <w:szCs w:val="32"/>
        </w:rPr>
      </w:pPr>
    </w:p>
    <w:p w14:paraId="03CB97E0" w14:textId="77777777" w:rsidR="008C45C5" w:rsidRDefault="008C45C5" w:rsidP="006A2C40">
      <w:pPr>
        <w:rPr>
          <w:rFonts w:ascii="Arial" w:hAnsi="Arial" w:cs="Arial"/>
          <w:b/>
          <w:sz w:val="32"/>
          <w:szCs w:val="32"/>
        </w:rPr>
      </w:pPr>
    </w:p>
    <w:p w14:paraId="348E192F" w14:textId="77777777" w:rsidR="008C45C5" w:rsidRDefault="008C45C5" w:rsidP="006A2C40">
      <w:pPr>
        <w:rPr>
          <w:rFonts w:ascii="Arial" w:hAnsi="Arial" w:cs="Arial"/>
          <w:b/>
          <w:sz w:val="32"/>
          <w:szCs w:val="32"/>
        </w:rPr>
      </w:pPr>
    </w:p>
    <w:p w14:paraId="4A68EB60" w14:textId="77777777" w:rsidR="008C45C5" w:rsidRDefault="008C45C5" w:rsidP="006A2C40">
      <w:pPr>
        <w:rPr>
          <w:rFonts w:ascii="Arial" w:hAnsi="Arial" w:cs="Arial"/>
          <w:b/>
          <w:sz w:val="32"/>
          <w:szCs w:val="32"/>
        </w:rPr>
      </w:pPr>
    </w:p>
    <w:p w14:paraId="361AB0C5" w14:textId="77777777" w:rsidR="00B845DA" w:rsidRPr="006A2C40" w:rsidRDefault="00B845DA" w:rsidP="006A2C40">
      <w:pPr>
        <w:rPr>
          <w:rFonts w:ascii="Arial" w:hAnsi="Arial" w:cs="Arial"/>
          <w:b/>
          <w:sz w:val="32"/>
          <w:szCs w:val="32"/>
        </w:rPr>
      </w:pPr>
      <w:r w:rsidRPr="006A2C40">
        <w:rPr>
          <w:rFonts w:ascii="Arial" w:hAnsi="Arial" w:cs="Arial"/>
          <w:b/>
          <w:sz w:val="32"/>
          <w:szCs w:val="32"/>
        </w:rPr>
        <w:t>Document Revision History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8FC48D0" w14:textId="77777777" w:rsidR="00B845DA" w:rsidRDefault="00B845DA">
      <w:pPr>
        <w:pStyle w:val="Title"/>
      </w:pPr>
    </w:p>
    <w:tbl>
      <w:tblPr>
        <w:tblW w:w="10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1432"/>
        <w:gridCol w:w="2094"/>
        <w:gridCol w:w="2284"/>
        <w:gridCol w:w="3181"/>
      </w:tblGrid>
      <w:tr w:rsidR="00B845DA" w14:paraId="0EE13BD0" w14:textId="77777777" w:rsidTr="00534CDC">
        <w:trPr>
          <w:trHeight w:val="659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18225D6" w14:textId="77777777" w:rsidR="00B845DA" w:rsidRDefault="00B8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Ver. Revision</w:t>
            </w:r>
          </w:p>
        </w:tc>
        <w:tc>
          <w:tcPr>
            <w:tcW w:w="1432" w:type="dxa"/>
            <w:shd w:val="clear" w:color="auto" w:fill="8DB3E2" w:themeFill="text2" w:themeFillTint="66"/>
            <w:vAlign w:val="center"/>
          </w:tcPr>
          <w:p w14:paraId="38F24727" w14:textId="77777777" w:rsidR="00B845DA" w:rsidRDefault="00B8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094" w:type="dxa"/>
            <w:shd w:val="clear" w:color="auto" w:fill="8DB3E2" w:themeFill="text2" w:themeFillTint="66"/>
            <w:vAlign w:val="center"/>
          </w:tcPr>
          <w:p w14:paraId="41A076CA" w14:textId="77777777" w:rsidR="00B845DA" w:rsidRDefault="00B8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Author(s)</w:t>
            </w:r>
          </w:p>
        </w:tc>
        <w:tc>
          <w:tcPr>
            <w:tcW w:w="2284" w:type="dxa"/>
            <w:shd w:val="clear" w:color="auto" w:fill="8DB3E2" w:themeFill="text2" w:themeFillTint="66"/>
            <w:vAlign w:val="center"/>
          </w:tcPr>
          <w:p w14:paraId="43F9F222" w14:textId="77777777" w:rsidR="00B845DA" w:rsidRDefault="00B8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Reviewer(s)</w:t>
            </w:r>
          </w:p>
        </w:tc>
        <w:tc>
          <w:tcPr>
            <w:tcW w:w="3181" w:type="dxa"/>
            <w:shd w:val="clear" w:color="auto" w:fill="8DB3E2" w:themeFill="text2" w:themeFillTint="66"/>
            <w:vAlign w:val="center"/>
          </w:tcPr>
          <w:p w14:paraId="66CAD884" w14:textId="77777777" w:rsidR="00B845DA" w:rsidRDefault="00B845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39F7" w14:paraId="6799FD49" w14:textId="77777777" w:rsidTr="00340E5E">
        <w:trPr>
          <w:trHeight w:val="494"/>
        </w:trPr>
        <w:tc>
          <w:tcPr>
            <w:tcW w:w="1318" w:type="dxa"/>
          </w:tcPr>
          <w:p w14:paraId="71C057B4" w14:textId="77777777" w:rsidR="000E39F7" w:rsidRDefault="000E39F7">
            <w:r>
              <w:t>0.0</w:t>
            </w:r>
          </w:p>
        </w:tc>
        <w:tc>
          <w:tcPr>
            <w:tcW w:w="1432" w:type="dxa"/>
          </w:tcPr>
          <w:p w14:paraId="7AF1769E" w14:textId="39559F16" w:rsidR="000E39F7" w:rsidRDefault="00983F6A" w:rsidP="001B4F64">
            <w:r>
              <w:t>24</w:t>
            </w:r>
            <w:r w:rsidR="004F10B6">
              <w:t>-0</w:t>
            </w:r>
            <w:r>
              <w:t>6</w:t>
            </w:r>
            <w:r w:rsidR="008C45C5">
              <w:t>-201</w:t>
            </w:r>
            <w:r>
              <w:t>9</w:t>
            </w:r>
          </w:p>
        </w:tc>
        <w:tc>
          <w:tcPr>
            <w:tcW w:w="2094" w:type="dxa"/>
          </w:tcPr>
          <w:p w14:paraId="1C6090B3" w14:textId="77777777" w:rsidR="000E39F7" w:rsidRDefault="008C45C5" w:rsidP="00D608B9">
            <w:r>
              <w:t>Umamaheswari A</w:t>
            </w:r>
          </w:p>
        </w:tc>
        <w:tc>
          <w:tcPr>
            <w:tcW w:w="2284" w:type="dxa"/>
          </w:tcPr>
          <w:p w14:paraId="3F9BDBE6" w14:textId="77777777" w:rsidR="000E39F7" w:rsidRDefault="000E39F7" w:rsidP="001E3400"/>
        </w:tc>
        <w:tc>
          <w:tcPr>
            <w:tcW w:w="3181" w:type="dxa"/>
          </w:tcPr>
          <w:p w14:paraId="594FDB39" w14:textId="77777777" w:rsidR="000E39F7" w:rsidRDefault="000E39F7">
            <w:r>
              <w:t>Initial draft</w:t>
            </w:r>
          </w:p>
        </w:tc>
      </w:tr>
    </w:tbl>
    <w:p w14:paraId="1996C2B9" w14:textId="77777777" w:rsidR="00B845DA" w:rsidRDefault="00B845DA">
      <w:pPr>
        <w:pStyle w:val="Title"/>
      </w:pPr>
    </w:p>
    <w:p w14:paraId="47B8E795" w14:textId="77777777" w:rsidR="00B845DA" w:rsidRDefault="00B845DA">
      <w:pPr>
        <w:pStyle w:val="Title"/>
        <w:sectPr w:rsidR="00B845DA" w:rsidSect="00374D2D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CE74F78" w14:textId="35924783" w:rsidR="00506956" w:rsidRDefault="00506956" w:rsidP="00506956">
      <w:pPr>
        <w:pStyle w:val="Header"/>
        <w:tabs>
          <w:tab w:val="left" w:pos="375"/>
          <w:tab w:val="right" w:pos="9810"/>
        </w:tabs>
        <w:ind w:right="-205"/>
        <w:rPr>
          <w:rFonts w:ascii="Arial" w:hAnsi="Arial"/>
          <w:b/>
          <w:i/>
          <w:noProof/>
        </w:rPr>
      </w:pPr>
      <w:r>
        <w:rPr>
          <w:rFonts w:ascii="Arial" w:hAnsi="Arial"/>
          <w:b/>
          <w:i/>
          <w:noProof/>
        </w:rPr>
        <w:lastRenderedPageBreak/>
        <w:tab/>
      </w:r>
      <w:r>
        <w:rPr>
          <w:noProof/>
        </w:rPr>
        <w:drawing>
          <wp:inline distT="0" distB="0" distL="0" distR="0" wp14:anchorId="306EC10B" wp14:editId="23F07D4B">
            <wp:extent cx="1533525" cy="533400"/>
            <wp:effectExtent l="0" t="0" r="0" b="0"/>
            <wp:docPr id="14" name="Picture 14" descr="HEXAWA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WAR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i/>
          <w:noProof/>
        </w:rPr>
        <w:tab/>
      </w:r>
      <w:r w:rsidRPr="0064201A">
        <w:rPr>
          <w:rFonts w:ascii="Arial" w:hAnsi="Arial"/>
          <w:b/>
          <w:noProof/>
        </w:rPr>
        <w:t>Course Plan</w:t>
      </w:r>
      <w:r>
        <w:rPr>
          <w:rFonts w:ascii="Arial" w:hAnsi="Arial"/>
          <w:b/>
          <w:i/>
          <w:noProof/>
        </w:rPr>
        <w:tab/>
        <w:t>Hex 2551</w:t>
      </w:r>
    </w:p>
    <w:p w14:paraId="30E08583" w14:textId="77777777" w:rsidR="00506956" w:rsidRDefault="00506956" w:rsidP="00506956">
      <w:pPr>
        <w:pStyle w:val="Header"/>
        <w:tabs>
          <w:tab w:val="left" w:pos="375"/>
          <w:tab w:val="right" w:pos="9810"/>
        </w:tabs>
        <w:ind w:right="-205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0365DC" wp14:editId="09678AEF">
                <wp:simplePos x="0" y="0"/>
                <wp:positionH relativeFrom="column">
                  <wp:posOffset>-460375</wp:posOffset>
                </wp:positionH>
                <wp:positionV relativeFrom="paragraph">
                  <wp:posOffset>17780</wp:posOffset>
                </wp:positionV>
                <wp:extent cx="6948805" cy="793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79375"/>
                          <a:chOff x="0" y="14913"/>
                          <a:chExt cx="12240" cy="141"/>
                        </a:xfrm>
                      </wpg:grpSpPr>
                      <wps:wsp>
                        <wps:cNvPr id="8" name="Rectangle 2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14913"/>
                            <a:ext cx="12240" cy="71"/>
                          </a:xfrm>
                          <a:prstGeom prst="rect">
                            <a:avLst/>
                          </a:pr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14983"/>
                            <a:ext cx="12240" cy="71"/>
                          </a:xfrm>
                          <a:prstGeom prst="rect">
                            <a:avLst/>
                          </a:pr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44FA5" id="Group 2" o:spid="_x0000_s1026" style="position:absolute;margin-left:-36.25pt;margin-top:1.4pt;width:547.15pt;height:6.25pt;z-index:251665408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">
                <v:rect id="Rectangle 2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" fillcolor="#1a325e" stroked="f"/>
                <v:rect id="Rectangle 3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" fillcolor="#f9b81a" stroked="f"/>
              </v:group>
            </w:pict>
          </mc:Fallback>
        </mc:AlternateContent>
      </w:r>
    </w:p>
    <w:p w14:paraId="5B2ED5F6" w14:textId="77777777" w:rsidR="00881C69" w:rsidRDefault="00B023E5" w:rsidP="00881C69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9BDE35" wp14:editId="23A85BBE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6010275" cy="311150"/>
                <wp:effectExtent l="9525" t="9525" r="9525" b="1270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111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9DBA5" w14:textId="720AF2EA" w:rsidR="00881C69" w:rsidRDefault="004F10B6" w:rsidP="00881C69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2"/>
                              </w:rPr>
                              <w:t xml:space="preserve">Course Name: </w:t>
                            </w:r>
                            <w:r w:rsidR="009A2F99">
                              <w:rPr>
                                <w:b/>
                                <w:sz w:val="28"/>
                                <w:szCs w:val="32"/>
                              </w:rPr>
                              <w:t xml:space="preserve">Web Application </w:t>
                            </w:r>
                          </w:p>
                          <w:p w14:paraId="3E7C2747" w14:textId="77777777" w:rsidR="001B4F64" w:rsidRDefault="001B4F64" w:rsidP="00881C69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  <w:p w14:paraId="3BFB9C92" w14:textId="77777777" w:rsidR="001B4F64" w:rsidRPr="007D41EF" w:rsidRDefault="001B4F64" w:rsidP="00881C69">
                            <w:pPr>
                              <w:rPr>
                                <w:b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BDE3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9pt;margin-top:9pt;width:473.2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" fillcolor="#ffc">
                <v:textbox>
                  <w:txbxContent>
                    <w:p w14:paraId="3A49DBA5" w14:textId="720AF2EA" w:rsidR="00881C69" w:rsidRDefault="004F10B6" w:rsidP="00881C69">
                      <w:pPr>
                        <w:rPr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32"/>
                        </w:rPr>
                        <w:t xml:space="preserve">Course Name: </w:t>
                      </w:r>
                      <w:r w:rsidR="009A2F99">
                        <w:rPr>
                          <w:b/>
                          <w:sz w:val="28"/>
                          <w:szCs w:val="32"/>
                        </w:rPr>
                        <w:t xml:space="preserve">Web Application </w:t>
                      </w:r>
                    </w:p>
                    <w:p w14:paraId="3E7C2747" w14:textId="77777777" w:rsidR="001B4F64" w:rsidRDefault="001B4F64" w:rsidP="00881C69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  <w:p w14:paraId="3BFB9C92" w14:textId="77777777" w:rsidR="001B4F64" w:rsidRPr="007D41EF" w:rsidRDefault="001B4F64" w:rsidP="00881C69">
                      <w:pPr>
                        <w:rPr>
                          <w:b/>
                          <w:sz w:val="2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33774" w14:textId="77777777" w:rsidR="00881C69" w:rsidRPr="008E3B98" w:rsidRDefault="00881C69" w:rsidP="00881C69">
      <w:pPr>
        <w:rPr>
          <w:b/>
          <w:sz w:val="32"/>
          <w:szCs w:val="32"/>
        </w:rPr>
      </w:pPr>
    </w:p>
    <w:p w14:paraId="780324FE" w14:textId="77777777" w:rsidR="00881C69" w:rsidRDefault="00B023E5" w:rsidP="00881C69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D43C40" wp14:editId="316C3216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6010275" cy="283845"/>
                <wp:effectExtent l="0" t="0" r="28575" b="20955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0F5AC" w14:textId="7C85635F" w:rsidR="00881C69" w:rsidRPr="004506D3" w:rsidRDefault="001B4F64" w:rsidP="001B4F6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4506D3">
                              <w:rPr>
                                <w:b/>
                                <w:color w:val="FF0000"/>
                              </w:rPr>
                              <w:t>Name of t</w:t>
                            </w:r>
                            <w:r w:rsidR="004F10B6">
                              <w:rPr>
                                <w:b/>
                                <w:color w:val="FF0000"/>
                              </w:rPr>
                              <w:t xml:space="preserve">he Topic      </w:t>
                            </w:r>
                            <w:proofErr w:type="gramStart"/>
                            <w:r w:rsidR="004F10B6">
                              <w:rPr>
                                <w:b/>
                                <w:color w:val="FF0000"/>
                              </w:rPr>
                              <w:t xml:space="preserve">  :</w:t>
                            </w:r>
                            <w:proofErr w:type="gramEnd"/>
                            <w:r w:rsidR="009A2F99">
                              <w:rPr>
                                <w:b/>
                                <w:color w:val="FF0000"/>
                              </w:rPr>
                              <w:t xml:space="preserve"> Web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43C40" id="Text Box 22" o:spid="_x0000_s1027" type="#_x0000_t202" style="position:absolute;margin-left:-9pt;margin-top:10.55pt;width:473.25pt;height:2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" filled="f">
                <v:textbox>
                  <w:txbxContent>
                    <w:p w14:paraId="5A80F5AC" w14:textId="7C85635F" w:rsidR="00881C69" w:rsidRPr="004506D3" w:rsidRDefault="001B4F64" w:rsidP="001B4F64">
                      <w:pPr>
                        <w:rPr>
                          <w:b/>
                          <w:color w:val="FF0000"/>
                        </w:rPr>
                      </w:pPr>
                      <w:r w:rsidRPr="004506D3">
                        <w:rPr>
                          <w:b/>
                          <w:color w:val="FF0000"/>
                        </w:rPr>
                        <w:t>Name of t</w:t>
                      </w:r>
                      <w:r w:rsidR="004F10B6">
                        <w:rPr>
                          <w:b/>
                          <w:color w:val="FF0000"/>
                        </w:rPr>
                        <w:t xml:space="preserve">he Topic      </w:t>
                      </w:r>
                      <w:proofErr w:type="gramStart"/>
                      <w:r w:rsidR="004F10B6">
                        <w:rPr>
                          <w:b/>
                          <w:color w:val="FF0000"/>
                        </w:rPr>
                        <w:t xml:space="preserve">  :</w:t>
                      </w:r>
                      <w:proofErr w:type="gramEnd"/>
                      <w:r w:rsidR="009A2F99">
                        <w:rPr>
                          <w:b/>
                          <w:color w:val="FF0000"/>
                        </w:rPr>
                        <w:t xml:space="preserve"> Web 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2BAF2BE5" w14:textId="77777777" w:rsidR="00881C69" w:rsidRDefault="00881C69" w:rsidP="00881C69"/>
    <w:p w14:paraId="7A33C156" w14:textId="77777777" w:rsidR="00881C69" w:rsidRDefault="001B4F64" w:rsidP="00881C69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4E748" wp14:editId="10498722">
                <wp:simplePos x="0" y="0"/>
                <wp:positionH relativeFrom="column">
                  <wp:posOffset>-114300</wp:posOffset>
                </wp:positionH>
                <wp:positionV relativeFrom="paragraph">
                  <wp:posOffset>116840</wp:posOffset>
                </wp:positionV>
                <wp:extent cx="6010275" cy="283845"/>
                <wp:effectExtent l="0" t="0" r="28575" b="2095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83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AB68C" w14:textId="5BA09C78" w:rsidR="001B4F64" w:rsidRPr="001B4F64" w:rsidRDefault="001B4F64" w:rsidP="001B4F64">
                            <w:pPr>
                              <w:rPr>
                                <w:b/>
                              </w:rPr>
                            </w:pPr>
                            <w:r w:rsidRPr="001B4F64">
                              <w:rPr>
                                <w:b/>
                              </w:rPr>
                              <w:t>Na</w:t>
                            </w:r>
                            <w:r w:rsidR="004F10B6">
                              <w:rPr>
                                <w:b/>
                              </w:rPr>
                              <w:t xml:space="preserve">me of the Game </w:t>
                            </w:r>
                            <w:proofErr w:type="gramStart"/>
                            <w:r w:rsidR="004F10B6">
                              <w:rPr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="0050695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9A2F99">
                              <w:rPr>
                                <w:b/>
                              </w:rPr>
                              <w:t>Swigg</w:t>
                            </w:r>
                            <w:proofErr w:type="spellEnd"/>
                            <w:r w:rsidR="009A2F99">
                              <w:rPr>
                                <w:b/>
                              </w:rPr>
                              <w:t xml:space="preserve"> and </w:t>
                            </w:r>
                            <w:proofErr w:type="spellStart"/>
                            <w:r w:rsidR="009A2F99">
                              <w:rPr>
                                <w:b/>
                              </w:rPr>
                              <w:t>Zoma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4E748" id="_x0000_s1028" type="#_x0000_t202" style="position:absolute;margin-left:-9pt;margin-top:9.2pt;width:473.2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" fillcolor="#002060">
                <v:textbox>
                  <w:txbxContent>
                    <w:p w14:paraId="43BAB68C" w14:textId="5BA09C78" w:rsidR="001B4F64" w:rsidRPr="001B4F64" w:rsidRDefault="001B4F64" w:rsidP="001B4F64">
                      <w:pPr>
                        <w:rPr>
                          <w:b/>
                        </w:rPr>
                      </w:pPr>
                      <w:r w:rsidRPr="001B4F64">
                        <w:rPr>
                          <w:b/>
                        </w:rPr>
                        <w:t>Na</w:t>
                      </w:r>
                      <w:r w:rsidR="004F10B6">
                        <w:rPr>
                          <w:b/>
                        </w:rPr>
                        <w:t xml:space="preserve">me of the Game </w:t>
                      </w:r>
                      <w:proofErr w:type="gramStart"/>
                      <w:r w:rsidR="004F10B6">
                        <w:rPr>
                          <w:b/>
                        </w:rPr>
                        <w:t xml:space="preserve">  :</w:t>
                      </w:r>
                      <w:proofErr w:type="gramEnd"/>
                      <w:r w:rsidR="00506956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9A2F99">
                        <w:rPr>
                          <w:b/>
                        </w:rPr>
                        <w:t>Swigg</w:t>
                      </w:r>
                      <w:proofErr w:type="spellEnd"/>
                      <w:r w:rsidR="009A2F99">
                        <w:rPr>
                          <w:b/>
                        </w:rPr>
                        <w:t xml:space="preserve"> and </w:t>
                      </w:r>
                      <w:proofErr w:type="spellStart"/>
                      <w:r w:rsidR="009A2F99">
                        <w:rPr>
                          <w:b/>
                        </w:rPr>
                        <w:t>Zoma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8CF595" w14:textId="77777777" w:rsidR="00881C69" w:rsidRDefault="00881C69" w:rsidP="00881C69"/>
    <w:p w14:paraId="70B619FC" w14:textId="77777777" w:rsidR="004F10B6" w:rsidRDefault="004F10B6" w:rsidP="00A03D39">
      <w:pPr>
        <w:tabs>
          <w:tab w:val="left" w:pos="90"/>
        </w:tabs>
        <w:ind w:right="-450"/>
        <w:jc w:val="center"/>
        <w:rPr>
          <w:rFonts w:ascii="Arial" w:hAnsi="Arial" w:cs="Arial"/>
          <w:sz w:val="22"/>
          <w:szCs w:val="32"/>
        </w:rPr>
      </w:pPr>
    </w:p>
    <w:p w14:paraId="1B90B45C" w14:textId="509FB51B" w:rsidR="00014D86" w:rsidRDefault="009A2F99" w:rsidP="001E2DB7">
      <w:pPr>
        <w:jc w:val="center"/>
        <w:rPr>
          <w:rFonts w:ascii="Arial" w:hAnsi="Arial"/>
          <w:b/>
          <w:sz w:val="36"/>
          <w:szCs w:val="32"/>
          <w:u w:val="single"/>
        </w:rPr>
      </w:pPr>
      <w:proofErr w:type="spellStart"/>
      <w:r>
        <w:rPr>
          <w:rFonts w:ascii="Arial" w:hAnsi="Arial"/>
          <w:b/>
          <w:sz w:val="36"/>
          <w:szCs w:val="32"/>
          <w:u w:val="single"/>
        </w:rPr>
        <w:t>Swigg</w:t>
      </w:r>
      <w:proofErr w:type="spellEnd"/>
      <w:r>
        <w:rPr>
          <w:rFonts w:ascii="Arial" w:hAnsi="Arial"/>
          <w:b/>
          <w:sz w:val="36"/>
          <w:szCs w:val="32"/>
          <w:u w:val="single"/>
        </w:rPr>
        <w:t xml:space="preserve"> and </w:t>
      </w:r>
      <w:proofErr w:type="spellStart"/>
      <w:r>
        <w:rPr>
          <w:rFonts w:ascii="Arial" w:hAnsi="Arial"/>
          <w:b/>
          <w:sz w:val="36"/>
          <w:szCs w:val="32"/>
          <w:u w:val="single"/>
        </w:rPr>
        <w:t>Zoma</w:t>
      </w:r>
      <w:proofErr w:type="spellEnd"/>
    </w:p>
    <w:p w14:paraId="292EA1F5" w14:textId="557D20B8" w:rsidR="00014D86" w:rsidRDefault="00014D86" w:rsidP="004274EF">
      <w:pPr>
        <w:rPr>
          <w:b/>
          <w:sz w:val="32"/>
          <w:szCs w:val="32"/>
        </w:rPr>
      </w:pPr>
      <w:r w:rsidRPr="001E2DB7">
        <w:rPr>
          <w:b/>
          <w:sz w:val="32"/>
          <w:szCs w:val="32"/>
        </w:rPr>
        <w:t xml:space="preserve">                               </w:t>
      </w:r>
    </w:p>
    <w:p w14:paraId="6B47D305" w14:textId="0FEF1161" w:rsidR="009C35AD" w:rsidRDefault="00BE1091" w:rsidP="004274E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FCB54" wp14:editId="4B245F78">
                <wp:simplePos x="0" y="0"/>
                <wp:positionH relativeFrom="margin">
                  <wp:posOffset>3724275</wp:posOffset>
                </wp:positionH>
                <wp:positionV relativeFrom="paragraph">
                  <wp:posOffset>6350</wp:posOffset>
                </wp:positionV>
                <wp:extent cx="1838325" cy="2419350"/>
                <wp:effectExtent l="0" t="0" r="952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41935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0BF55" id="Oval 3" o:spid="_x0000_s1026" style="position:absolute;margin-left:293.25pt;margin-top:.5pt;width:144.75pt;height:19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" stroked="f" strokeweight="2pt">
                <v:fill r:id="rId11" o:title="" recolor="t" rotate="t" type="frame"/>
                <w10:wrap anchorx="margin"/>
              </v:oval>
            </w:pict>
          </mc:Fallback>
        </mc:AlternateContent>
      </w:r>
      <w:r w:rsidR="009C35A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F43D9" wp14:editId="3C2DFBDF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1838325" cy="2419350"/>
                <wp:effectExtent l="0" t="0" r="9525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419350"/>
                        </a:xfrm>
                        <a:prstGeom prst="ellipse">
                          <a:avLst/>
                        </a:prstGeom>
                        <a:blipFill>
                          <a:blip r:embed="rId1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7CC6E" id="Oval 7" o:spid="_x0000_s1026" style="position:absolute;margin-left:0;margin-top:6.5pt;width:144.75pt;height:190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" stroked="f" strokeweight="2pt">
                <v:fill r:id="rId13" o:title="" recolor="t" rotate="t" type="frame"/>
                <w10:wrap anchorx="margin"/>
              </v:oval>
            </w:pict>
          </mc:Fallback>
        </mc:AlternateContent>
      </w:r>
    </w:p>
    <w:p w14:paraId="284221F1" w14:textId="3EC79F64" w:rsidR="009C35AD" w:rsidRDefault="009C35AD" w:rsidP="004274EF">
      <w:pPr>
        <w:rPr>
          <w:sz w:val="32"/>
          <w:szCs w:val="32"/>
        </w:rPr>
      </w:pPr>
    </w:p>
    <w:p w14:paraId="4C71222A" w14:textId="5C2E6BAE" w:rsidR="009C35AD" w:rsidRDefault="009C35AD" w:rsidP="004274EF">
      <w:pPr>
        <w:rPr>
          <w:sz w:val="32"/>
          <w:szCs w:val="32"/>
        </w:rPr>
      </w:pPr>
    </w:p>
    <w:p w14:paraId="33D4F835" w14:textId="15C39F09" w:rsidR="009C35AD" w:rsidRDefault="009C35AD" w:rsidP="004274EF">
      <w:pPr>
        <w:rPr>
          <w:sz w:val="32"/>
          <w:szCs w:val="32"/>
        </w:rPr>
      </w:pPr>
    </w:p>
    <w:p w14:paraId="7DACFA46" w14:textId="7BE5D75C" w:rsidR="009C35AD" w:rsidRDefault="00B32307" w:rsidP="004274E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C80B" wp14:editId="7CA273E8">
                <wp:simplePos x="0" y="0"/>
                <wp:positionH relativeFrom="page">
                  <wp:posOffset>3476625</wp:posOffset>
                </wp:positionH>
                <wp:positionV relativeFrom="paragraph">
                  <wp:posOffset>139065</wp:posOffset>
                </wp:positionV>
                <wp:extent cx="962025" cy="18764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876425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4A3F" id="Rectangle 9" o:spid="_x0000_s1026" style="position:absolute;margin-left:273.75pt;margin-top:10.95pt;width:75.75pt;height:1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" stroked="f" strokeweight="2pt">
                <v:fill r:id="rId15" o:title="" recolor="t" rotate="t" type="frame"/>
                <w10:wrap anchorx="page"/>
              </v:rect>
            </w:pict>
          </mc:Fallback>
        </mc:AlternateContent>
      </w:r>
    </w:p>
    <w:p w14:paraId="65D577C6" w14:textId="18FD3D05" w:rsidR="004274EF" w:rsidRDefault="004274EF" w:rsidP="004274EF">
      <w:pPr>
        <w:rPr>
          <w:sz w:val="32"/>
          <w:szCs w:val="32"/>
        </w:rPr>
      </w:pPr>
    </w:p>
    <w:p w14:paraId="461AA462" w14:textId="13AAF0C8" w:rsidR="009C35AD" w:rsidRDefault="009C35AD" w:rsidP="004274EF">
      <w:pPr>
        <w:rPr>
          <w:sz w:val="32"/>
          <w:szCs w:val="32"/>
        </w:rPr>
      </w:pPr>
    </w:p>
    <w:p w14:paraId="1FE3F456" w14:textId="07214C41" w:rsidR="009C35AD" w:rsidRDefault="009C35AD" w:rsidP="004274EF">
      <w:pPr>
        <w:rPr>
          <w:sz w:val="32"/>
          <w:szCs w:val="32"/>
        </w:rPr>
      </w:pPr>
    </w:p>
    <w:p w14:paraId="23771841" w14:textId="2AEA49C2" w:rsidR="009C35AD" w:rsidRDefault="009C35AD" w:rsidP="004274EF">
      <w:pPr>
        <w:rPr>
          <w:sz w:val="32"/>
          <w:szCs w:val="32"/>
        </w:rPr>
      </w:pPr>
    </w:p>
    <w:p w14:paraId="791C70A3" w14:textId="531A2343" w:rsidR="009C35AD" w:rsidRDefault="009C35AD" w:rsidP="004274EF">
      <w:pPr>
        <w:rPr>
          <w:sz w:val="32"/>
          <w:szCs w:val="32"/>
        </w:rPr>
      </w:pPr>
    </w:p>
    <w:p w14:paraId="4750D1DB" w14:textId="77777777" w:rsidR="009C35AD" w:rsidRDefault="009C35AD" w:rsidP="00557E9B">
      <w:pPr>
        <w:spacing w:line="360" w:lineRule="auto"/>
        <w:jc w:val="center"/>
        <w:rPr>
          <w:sz w:val="28"/>
          <w:szCs w:val="32"/>
          <w:u w:val="single"/>
        </w:rPr>
      </w:pPr>
    </w:p>
    <w:p w14:paraId="7D07F317" w14:textId="028FAAD6" w:rsidR="00014D86" w:rsidRPr="00557E9B" w:rsidRDefault="00014D86" w:rsidP="00557E9B">
      <w:pPr>
        <w:spacing w:line="360" w:lineRule="auto"/>
        <w:jc w:val="center"/>
        <w:rPr>
          <w:sz w:val="28"/>
          <w:szCs w:val="32"/>
          <w:u w:val="single"/>
        </w:rPr>
      </w:pPr>
    </w:p>
    <w:p w14:paraId="0BC682B7" w14:textId="14D8DADB" w:rsidR="00C85CD4" w:rsidRDefault="004C2BC1" w:rsidP="00557E9B">
      <w:pPr>
        <w:spacing w:line="360" w:lineRule="auto"/>
        <w:jc w:val="both"/>
        <w:rPr>
          <w:szCs w:val="28"/>
        </w:rPr>
      </w:pPr>
      <w:proofErr w:type="spellStart"/>
      <w:r>
        <w:rPr>
          <w:szCs w:val="28"/>
        </w:rPr>
        <w:t>Swigg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Zoma</w:t>
      </w:r>
      <w:proofErr w:type="spellEnd"/>
      <w:r>
        <w:rPr>
          <w:szCs w:val="28"/>
        </w:rPr>
        <w:t xml:space="preserve"> </w:t>
      </w:r>
      <w:r w:rsidR="00506956">
        <w:rPr>
          <w:szCs w:val="28"/>
        </w:rPr>
        <w:t>is a team play.</w:t>
      </w:r>
    </w:p>
    <w:p w14:paraId="5E50CB0A" w14:textId="31D23D97" w:rsidR="004C2BC1" w:rsidRDefault="004C2BC1" w:rsidP="00557E9B">
      <w:pPr>
        <w:spacing w:line="360" w:lineRule="auto"/>
        <w:jc w:val="both"/>
        <w:rPr>
          <w:szCs w:val="28"/>
        </w:rPr>
      </w:pPr>
      <w:r>
        <w:rPr>
          <w:szCs w:val="28"/>
        </w:rPr>
        <w:t>Entire participants were sliced into two teams.</w:t>
      </w:r>
    </w:p>
    <w:p w14:paraId="6991887E" w14:textId="716AB257" w:rsidR="004C2BC1" w:rsidRDefault="004C2BC1" w:rsidP="00557E9B">
      <w:pPr>
        <w:spacing w:line="360" w:lineRule="auto"/>
        <w:jc w:val="both"/>
        <w:rPr>
          <w:szCs w:val="28"/>
        </w:rPr>
      </w:pPr>
      <w:r>
        <w:rPr>
          <w:szCs w:val="28"/>
        </w:rPr>
        <w:t>Each team further sliced into veg, Nonveg, desserts</w:t>
      </w:r>
      <w:r w:rsidR="00AE776B">
        <w:rPr>
          <w:szCs w:val="28"/>
        </w:rPr>
        <w:t xml:space="preserve">, pizza, chat </w:t>
      </w:r>
      <w:r>
        <w:rPr>
          <w:szCs w:val="28"/>
        </w:rPr>
        <w:t>and service teams</w:t>
      </w:r>
    </w:p>
    <w:p w14:paraId="7CA3467F" w14:textId="728A529C" w:rsidR="004C2BC1" w:rsidRDefault="004C2BC1" w:rsidP="00557E9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Arbitrator should give instruction to bring some food items from both the </w:t>
      </w:r>
      <w:r w:rsidR="00F92AB7">
        <w:rPr>
          <w:szCs w:val="28"/>
        </w:rPr>
        <w:t xml:space="preserve">service </w:t>
      </w:r>
      <w:r>
        <w:rPr>
          <w:szCs w:val="28"/>
        </w:rPr>
        <w:t>team</w:t>
      </w:r>
    </w:p>
    <w:p w14:paraId="1F6518DF" w14:textId="387949CA" w:rsidR="004C2BC1" w:rsidRDefault="004C2BC1" w:rsidP="00557E9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and </w:t>
      </w:r>
      <w:r w:rsidR="00F92AB7">
        <w:rPr>
          <w:szCs w:val="28"/>
        </w:rPr>
        <w:t xml:space="preserve">the </w:t>
      </w:r>
      <w:r>
        <w:rPr>
          <w:szCs w:val="28"/>
        </w:rPr>
        <w:t>service team should place the order to the respective team to draw the image</w:t>
      </w:r>
      <w:r w:rsidR="00AE776B">
        <w:rPr>
          <w:szCs w:val="28"/>
        </w:rPr>
        <w:t xml:space="preserve"> of the request.</w:t>
      </w:r>
    </w:p>
    <w:p w14:paraId="7F1774E9" w14:textId="14CC7596" w:rsidR="00AE776B" w:rsidRDefault="00AE776B" w:rsidP="00557E9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In one order Arbitrator can request multiple items.</w:t>
      </w:r>
    </w:p>
    <w:p w14:paraId="02C7BCFC" w14:textId="32AFB978" w:rsidR="00AE776B" w:rsidRDefault="00AE776B" w:rsidP="00557E9B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</w:t>
      </w:r>
    </w:p>
    <w:p w14:paraId="4EE2ED99" w14:textId="77777777" w:rsidR="004C2BC1" w:rsidRDefault="004C2BC1" w:rsidP="00557E9B">
      <w:pPr>
        <w:spacing w:line="360" w:lineRule="auto"/>
        <w:jc w:val="both"/>
        <w:rPr>
          <w:szCs w:val="28"/>
        </w:rPr>
      </w:pPr>
    </w:p>
    <w:p w14:paraId="6CDA6239" w14:textId="77777777" w:rsidR="004C2BC1" w:rsidRDefault="004C2BC1" w:rsidP="00557E9B">
      <w:pPr>
        <w:spacing w:line="360" w:lineRule="auto"/>
        <w:jc w:val="both"/>
        <w:rPr>
          <w:szCs w:val="28"/>
        </w:rPr>
      </w:pPr>
    </w:p>
    <w:p w14:paraId="01C5484E" w14:textId="7BAAADB5" w:rsidR="00014D86" w:rsidRDefault="00014D86" w:rsidP="00CA7CD6">
      <w:pPr>
        <w:rPr>
          <w:b/>
          <w:bCs/>
          <w:sz w:val="28"/>
          <w:szCs w:val="28"/>
        </w:rPr>
      </w:pPr>
    </w:p>
    <w:p w14:paraId="6AB65017" w14:textId="6F2B8182" w:rsidR="004C2BC1" w:rsidRDefault="004C2BC1" w:rsidP="00CA7CD6">
      <w:pPr>
        <w:rPr>
          <w:b/>
          <w:bCs/>
          <w:sz w:val="28"/>
          <w:szCs w:val="28"/>
        </w:rPr>
      </w:pPr>
    </w:p>
    <w:p w14:paraId="3772B35C" w14:textId="77777777" w:rsidR="00050CE7" w:rsidRPr="00050CE7" w:rsidRDefault="00050CE7" w:rsidP="00050CE7">
      <w:pPr>
        <w:rPr>
          <w:b/>
          <w:bCs/>
          <w:sz w:val="28"/>
          <w:szCs w:val="28"/>
          <w:u w:val="single"/>
        </w:rPr>
      </w:pPr>
      <w:r w:rsidRPr="00050CE7">
        <w:rPr>
          <w:b/>
          <w:bCs/>
          <w:sz w:val="28"/>
          <w:szCs w:val="28"/>
          <w:u w:val="single"/>
        </w:rPr>
        <w:t>Debriefing:</w:t>
      </w:r>
    </w:p>
    <w:p w14:paraId="3ADB31C5" w14:textId="46F81CB9" w:rsidR="00A03D39" w:rsidRDefault="00A03D39" w:rsidP="00050CE7">
      <w:pPr>
        <w:rPr>
          <w:rFonts w:cstheme="minorHAnsi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A03D39">
        <w:rPr>
          <w:rFonts w:cstheme="minorHAnsi"/>
          <w:sz w:val="44"/>
          <w:szCs w:val="44"/>
        </w:rPr>
        <w:t xml:space="preserve">    </w:t>
      </w:r>
    </w:p>
    <w:p w14:paraId="3F8B7910" w14:textId="55C9F226" w:rsidR="005A37AE" w:rsidRDefault="005A37AE" w:rsidP="005A37AE">
      <w:pPr>
        <w:jc w:val="both"/>
        <w:rPr>
          <w:sz w:val="32"/>
        </w:rPr>
      </w:pPr>
      <w:r>
        <w:rPr>
          <w:sz w:val="28"/>
        </w:rPr>
        <w:t xml:space="preserve">Through the game we make the participants to understand the </w:t>
      </w:r>
      <w:r w:rsidR="00AE776B">
        <w:rPr>
          <w:sz w:val="28"/>
        </w:rPr>
        <w:t>web services.</w:t>
      </w:r>
    </w:p>
    <w:p w14:paraId="06111ED9" w14:textId="77777777" w:rsidR="004F10B6" w:rsidRPr="00050CE7" w:rsidRDefault="004F10B6" w:rsidP="004F10B6">
      <w:pPr>
        <w:tabs>
          <w:tab w:val="left" w:pos="5160"/>
        </w:tabs>
        <w:rPr>
          <w:rFonts w:ascii="Arial" w:hAnsi="Arial" w:cs="Arial"/>
          <w:sz w:val="22"/>
          <w:szCs w:val="32"/>
          <w:u w:val="single"/>
        </w:rPr>
      </w:pPr>
      <w:bookmarkStart w:id="30" w:name="_GoBack"/>
      <w:bookmarkEnd w:id="30"/>
    </w:p>
    <w:sectPr w:rsidR="004F10B6" w:rsidRPr="00050CE7" w:rsidSect="0074745B">
      <w:headerReference w:type="default" r:id="rId16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5211" w14:textId="77777777" w:rsidR="00163854" w:rsidRDefault="00163854">
      <w:r>
        <w:separator/>
      </w:r>
    </w:p>
  </w:endnote>
  <w:endnote w:type="continuationSeparator" w:id="0">
    <w:p w14:paraId="66D028BF" w14:textId="77777777" w:rsidR="00163854" w:rsidRDefault="0016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5C9C6" w14:textId="77777777" w:rsidR="00B845DA" w:rsidRDefault="004D4930" w:rsidP="006A2C40">
    <w:pPr>
      <w:pStyle w:val="Footer"/>
      <w:pBdr>
        <w:top w:val="single" w:sz="6" w:space="1" w:color="auto"/>
      </w:pBdr>
    </w:pPr>
    <w:r>
      <w:rPr>
        <w:i/>
        <w:iCs/>
        <w:color w:val="0000FF"/>
      </w:rPr>
      <w:t>HEX/</w:t>
    </w:r>
    <w:r w:rsidR="00340E5E">
      <w:rPr>
        <w:i/>
        <w:iCs/>
        <w:color w:val="0000FF"/>
      </w:rPr>
      <w:t>FTP</w:t>
    </w:r>
    <w:r w:rsidR="00E177FE">
      <w:rPr>
        <w:i/>
        <w:iCs/>
        <w:color w:val="0000FF"/>
      </w:rPr>
      <w:t>/</w:t>
    </w:r>
    <w:r w:rsidR="0026383F">
      <w:rPr>
        <w:i/>
        <w:iCs/>
        <w:color w:val="0000FF"/>
      </w:rPr>
      <w:t>Foundation</w:t>
    </w:r>
    <w:r w:rsidR="00340E5E">
      <w:rPr>
        <w:i/>
        <w:iCs/>
        <w:color w:val="0000FF"/>
      </w:rPr>
      <w:t>/0</w:t>
    </w:r>
    <w:r w:rsidR="00585241">
      <w:rPr>
        <w:i/>
        <w:iCs/>
        <w:color w:val="0000FF"/>
      </w:rPr>
      <w:t>1</w:t>
    </w:r>
    <w:r>
      <w:rPr>
        <w:i/>
        <w:iCs/>
        <w:color w:val="0000FF"/>
      </w:rPr>
      <w:tab/>
      <w:t xml:space="preserve">Version No. </w:t>
    </w:r>
    <w:r w:rsidR="00340E5E">
      <w:rPr>
        <w:i/>
        <w:iCs/>
        <w:color w:val="0000FF"/>
      </w:rPr>
      <w:t>1.</w:t>
    </w:r>
    <w:r w:rsidR="00881C69">
      <w:rPr>
        <w:i/>
        <w:iCs/>
        <w:color w:val="0000FF"/>
      </w:rPr>
      <w:t>0</w:t>
    </w:r>
    <w:r w:rsidR="006A2C40">
      <w:rPr>
        <w:i/>
        <w:iCs/>
        <w:color w:val="0000FF"/>
      </w:rPr>
      <w:tab/>
    </w:r>
    <w:r w:rsidR="00B845DA">
      <w:rPr>
        <w:i/>
        <w:iCs/>
        <w:color w:val="0000FF"/>
      </w:rPr>
      <w:t xml:space="preserve"> </w:t>
    </w:r>
    <w:r w:rsidR="00B845DA">
      <w:rPr>
        <w:i/>
        <w:iCs/>
        <w:color w:val="0000FF"/>
      </w:rPr>
      <w:fldChar w:fldCharType="begin"/>
    </w:r>
    <w:r w:rsidR="00B845DA">
      <w:rPr>
        <w:i/>
        <w:iCs/>
        <w:color w:val="0000FF"/>
      </w:rPr>
      <w:instrText xml:space="preserve"> PAGE </w:instrText>
    </w:r>
    <w:r w:rsidR="00B845DA">
      <w:rPr>
        <w:i/>
        <w:iCs/>
        <w:color w:val="0000FF"/>
      </w:rPr>
      <w:fldChar w:fldCharType="separate"/>
    </w:r>
    <w:r w:rsidR="00014D86">
      <w:rPr>
        <w:i/>
        <w:iCs/>
        <w:noProof/>
        <w:color w:val="0000FF"/>
      </w:rPr>
      <w:t>4</w:t>
    </w:r>
    <w:r w:rsidR="00B845DA">
      <w:rPr>
        <w:i/>
        <w:iCs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C00ED" w14:textId="77777777" w:rsidR="00163854" w:rsidRDefault="00163854">
      <w:r>
        <w:separator/>
      </w:r>
    </w:p>
  </w:footnote>
  <w:footnote w:type="continuationSeparator" w:id="0">
    <w:p w14:paraId="0071E5C8" w14:textId="77777777" w:rsidR="00163854" w:rsidRDefault="0016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0CFE" w14:textId="3EB9E8F3" w:rsidR="001F732B" w:rsidRDefault="001F732B" w:rsidP="001F732B">
    <w:pPr>
      <w:pStyle w:val="Header"/>
      <w:tabs>
        <w:tab w:val="left" w:pos="375"/>
        <w:tab w:val="right" w:pos="9810"/>
      </w:tabs>
      <w:ind w:right="-205"/>
      <w:rPr>
        <w:rFonts w:ascii="Arial" w:hAnsi="Arial"/>
        <w:b/>
        <w:i/>
        <w:noProof/>
      </w:rPr>
    </w:pPr>
    <w:r>
      <w:rPr>
        <w:rFonts w:ascii="Arial" w:hAnsi="Arial"/>
        <w:b/>
        <w:i/>
        <w:noProof/>
      </w:rPr>
      <w:tab/>
    </w:r>
    <w:r>
      <w:rPr>
        <w:noProof/>
      </w:rPr>
      <w:drawing>
        <wp:inline distT="0" distB="0" distL="0" distR="0" wp14:anchorId="4D0C7A34" wp14:editId="72B8F946">
          <wp:extent cx="1533525" cy="533400"/>
          <wp:effectExtent l="0" t="0" r="0" b="0"/>
          <wp:docPr id="1" name="Picture 1" descr="HEXAWA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XAWA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i/>
        <w:noProof/>
      </w:rPr>
      <w:t xml:space="preserve">               Gamification </w:t>
    </w:r>
    <w:r>
      <w:rPr>
        <w:rFonts w:ascii="Arial" w:hAnsi="Arial"/>
        <w:b/>
        <w:noProof/>
      </w:rPr>
      <w:t xml:space="preserve"> </w:t>
    </w:r>
    <w:r>
      <w:rPr>
        <w:rFonts w:ascii="Arial" w:hAnsi="Arial"/>
        <w:b/>
        <w:i/>
        <w:noProof/>
      </w:rPr>
      <w:tab/>
      <w:t xml:space="preserve">  Hex 2551</w:t>
    </w:r>
  </w:p>
  <w:p w14:paraId="443F577F" w14:textId="77777777" w:rsidR="001F732B" w:rsidRDefault="001F732B" w:rsidP="001F732B">
    <w:pPr>
      <w:pStyle w:val="Header"/>
      <w:tabs>
        <w:tab w:val="left" w:pos="375"/>
        <w:tab w:val="right" w:pos="9810"/>
      </w:tabs>
      <w:ind w:right="-205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3FF135" wp14:editId="591564FB">
              <wp:simplePos x="0" y="0"/>
              <wp:positionH relativeFrom="column">
                <wp:posOffset>-460375</wp:posOffset>
              </wp:positionH>
              <wp:positionV relativeFrom="paragraph">
                <wp:posOffset>17780</wp:posOffset>
              </wp:positionV>
              <wp:extent cx="6948805" cy="79375"/>
              <wp:effectExtent l="0" t="0" r="0" b="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48805" cy="79375"/>
                        <a:chOff x="0" y="14913"/>
                        <a:chExt cx="12240" cy="141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 flipV="1">
                          <a:off x="0" y="1491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1A32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0" y="14983"/>
                          <a:ext cx="12240" cy="71"/>
                        </a:xfrm>
                        <a:prstGeom prst="rect">
                          <a:avLst/>
                        </a:prstGeom>
                        <a:solidFill>
                          <a:srgbClr val="F9B8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1B8575" id="Group 11" o:spid="_x0000_s1026" style="position:absolute;margin-left:-36.25pt;margin-top:1.4pt;width:547.15pt;height:6.25pt;z-index:251659264" coordorigin=",14913" coordsize="12240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">
              <v:rect id="Rectangle 2" o:spid="_x0000_s1027" style="position:absolute;top:1491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" fillcolor="#1a325e" stroked="f"/>
              <v:rect id="Rectangle 3" o:spid="_x0000_s1028" style="position:absolute;top:14983;width:12240;height:7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" fillcolor="#f9b81a" stroked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7022" w14:textId="77777777" w:rsidR="00881C69" w:rsidRPr="002114DE" w:rsidRDefault="00881C69" w:rsidP="00211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9E0E0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A368A9"/>
    <w:multiLevelType w:val="hybridMultilevel"/>
    <w:tmpl w:val="0AFA63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FF44E5"/>
    <w:multiLevelType w:val="hybridMultilevel"/>
    <w:tmpl w:val="7270A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F2D7A"/>
    <w:multiLevelType w:val="multilevel"/>
    <w:tmpl w:val="0C56AB54"/>
    <w:lvl w:ilvl="0">
      <w:start w:val="1"/>
      <w:numFmt w:val="upperLet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A-Sub-heading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89B5261"/>
    <w:multiLevelType w:val="hybridMultilevel"/>
    <w:tmpl w:val="B672AF3C"/>
    <w:lvl w:ilvl="0" w:tplc="FC5C0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4C3C17"/>
    <w:multiLevelType w:val="hybridMultilevel"/>
    <w:tmpl w:val="4AC28A82"/>
    <w:lvl w:ilvl="0" w:tplc="05FABBE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834DF3"/>
    <w:multiLevelType w:val="hybridMultilevel"/>
    <w:tmpl w:val="529A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33A79"/>
    <w:multiLevelType w:val="multilevel"/>
    <w:tmpl w:val="48EA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811035F"/>
    <w:multiLevelType w:val="hybridMultilevel"/>
    <w:tmpl w:val="F73AF01C"/>
    <w:lvl w:ilvl="0" w:tplc="0409000B">
      <w:start w:val="1"/>
      <w:numFmt w:val="bullet"/>
      <w:lvlText w:val=""/>
      <w:lvlJc w:val="left"/>
      <w:pPr>
        <w:ind w:left="38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69" w:hanging="360"/>
      </w:pPr>
      <w:rPr>
        <w:rFonts w:ascii="Wingdings" w:hAnsi="Wingdings" w:hint="default"/>
      </w:rPr>
    </w:lvl>
  </w:abstractNum>
  <w:abstractNum w:abstractNumId="9" w15:restartNumberingAfterBreak="0">
    <w:nsid w:val="185A6E4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1C070247"/>
    <w:multiLevelType w:val="hybridMultilevel"/>
    <w:tmpl w:val="3272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35847"/>
    <w:multiLevelType w:val="hybridMultilevel"/>
    <w:tmpl w:val="2BD62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506807"/>
    <w:multiLevelType w:val="hybridMultilevel"/>
    <w:tmpl w:val="28E684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347B0D"/>
    <w:multiLevelType w:val="hybridMultilevel"/>
    <w:tmpl w:val="FD5078DE"/>
    <w:lvl w:ilvl="0" w:tplc="0409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285570F0"/>
    <w:multiLevelType w:val="multilevel"/>
    <w:tmpl w:val="AB9E4F1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5" w15:restartNumberingAfterBreak="0">
    <w:nsid w:val="29F12D2B"/>
    <w:multiLevelType w:val="hybridMultilevel"/>
    <w:tmpl w:val="FA82E2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D15CA5"/>
    <w:multiLevelType w:val="hybridMultilevel"/>
    <w:tmpl w:val="F658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C621F"/>
    <w:multiLevelType w:val="hybridMultilevel"/>
    <w:tmpl w:val="48EA9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00F6247"/>
    <w:multiLevelType w:val="hybridMultilevel"/>
    <w:tmpl w:val="DB54C85C"/>
    <w:lvl w:ilvl="0" w:tplc="355A310A">
      <w:start w:val="1"/>
      <w:numFmt w:val="decimal"/>
      <w:lvlText w:val="%1)"/>
      <w:lvlJc w:val="left"/>
      <w:pPr>
        <w:ind w:left="720" w:hanging="360"/>
      </w:pPr>
      <w:rPr>
        <w:rFonts w:ascii="Georgia" w:hAnsi="Georg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21F9F"/>
    <w:multiLevelType w:val="hybridMultilevel"/>
    <w:tmpl w:val="B1767F6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287590"/>
    <w:multiLevelType w:val="hybridMultilevel"/>
    <w:tmpl w:val="DEBEE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CE2A13"/>
    <w:multiLevelType w:val="hybridMultilevel"/>
    <w:tmpl w:val="AB7C476C"/>
    <w:lvl w:ilvl="0" w:tplc="0F4AEA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264865"/>
    <w:multiLevelType w:val="hybridMultilevel"/>
    <w:tmpl w:val="A70E3AEC"/>
    <w:lvl w:ilvl="0" w:tplc="3F3EA684">
      <w:start w:val="10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3177D0"/>
    <w:multiLevelType w:val="hybridMultilevel"/>
    <w:tmpl w:val="96F829D6"/>
    <w:lvl w:ilvl="0" w:tplc="0409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3FB247CE"/>
    <w:multiLevelType w:val="hybridMultilevel"/>
    <w:tmpl w:val="BEC8991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3FF96A16"/>
    <w:multiLevelType w:val="multilevel"/>
    <w:tmpl w:val="ED264B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4AC4087"/>
    <w:multiLevelType w:val="hybridMultilevel"/>
    <w:tmpl w:val="84763B02"/>
    <w:lvl w:ilvl="0" w:tplc="389AF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5016A34"/>
    <w:multiLevelType w:val="hybridMultilevel"/>
    <w:tmpl w:val="4C5A6F84"/>
    <w:lvl w:ilvl="0" w:tplc="BDB42166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8" w15:restartNumberingAfterBreak="0">
    <w:nsid w:val="450F1CD5"/>
    <w:multiLevelType w:val="multilevel"/>
    <w:tmpl w:val="8214DC94"/>
    <w:lvl w:ilvl="0">
      <w:start w:val="1"/>
      <w:numFmt w:val="upperLetter"/>
      <w:pStyle w:val="Appendix-sub-sub-heading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pStyle w:val="Appendix-sub-sub-heading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E0F5F9C"/>
    <w:multiLevelType w:val="hybridMultilevel"/>
    <w:tmpl w:val="7FEC10E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E1535E1"/>
    <w:multiLevelType w:val="multilevel"/>
    <w:tmpl w:val="BEC8991E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4E3341D5"/>
    <w:multiLevelType w:val="hybridMultilevel"/>
    <w:tmpl w:val="BAB0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E6E2F"/>
    <w:multiLevelType w:val="hybridMultilevel"/>
    <w:tmpl w:val="32A0819A"/>
    <w:lvl w:ilvl="0" w:tplc="436E54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C677E0"/>
    <w:multiLevelType w:val="multilevel"/>
    <w:tmpl w:val="4AC28A8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2271A0"/>
    <w:multiLevelType w:val="hybridMultilevel"/>
    <w:tmpl w:val="27C61CA2"/>
    <w:lvl w:ilvl="0" w:tplc="FE62AB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AE7876"/>
    <w:multiLevelType w:val="multilevel"/>
    <w:tmpl w:val="94E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7B4E55"/>
    <w:multiLevelType w:val="multilevel"/>
    <w:tmpl w:val="73DE80D0"/>
    <w:lvl w:ilvl="0">
      <w:start w:val="1"/>
      <w:numFmt w:val="upperLetter"/>
      <w:pStyle w:val="Appendix-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4D1630A"/>
    <w:multiLevelType w:val="hybridMultilevel"/>
    <w:tmpl w:val="0DC0E358"/>
    <w:lvl w:ilvl="0" w:tplc="404288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59F57CE"/>
    <w:multiLevelType w:val="hybridMultilevel"/>
    <w:tmpl w:val="72F6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2259"/>
    <w:multiLevelType w:val="hybridMultilevel"/>
    <w:tmpl w:val="AB9E4F16"/>
    <w:lvl w:ilvl="0" w:tplc="3160757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40" w15:restartNumberingAfterBreak="0">
    <w:nsid w:val="6D1B7ACB"/>
    <w:multiLevelType w:val="hybridMultilevel"/>
    <w:tmpl w:val="0B283DC8"/>
    <w:lvl w:ilvl="0" w:tplc="0409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70EF5746"/>
    <w:multiLevelType w:val="hybridMultilevel"/>
    <w:tmpl w:val="CD8286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 w15:restartNumberingAfterBreak="0">
    <w:nsid w:val="71DE2F06"/>
    <w:multiLevelType w:val="hybridMultilevel"/>
    <w:tmpl w:val="EF1C8720"/>
    <w:lvl w:ilvl="0" w:tplc="7854C4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B3A28C6"/>
    <w:multiLevelType w:val="hybridMultilevel"/>
    <w:tmpl w:val="FEE2CB64"/>
    <w:lvl w:ilvl="0" w:tplc="0409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36"/>
  </w:num>
  <w:num w:numId="2">
    <w:abstractNumId w:val="0"/>
  </w:num>
  <w:num w:numId="3">
    <w:abstractNumId w:val="28"/>
  </w:num>
  <w:num w:numId="4">
    <w:abstractNumId w:val="3"/>
  </w:num>
  <w:num w:numId="5">
    <w:abstractNumId w:val="25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1"/>
  </w:num>
  <w:num w:numId="12">
    <w:abstractNumId w:val="5"/>
  </w:num>
  <w:num w:numId="13">
    <w:abstractNumId w:val="22"/>
  </w:num>
  <w:num w:numId="14">
    <w:abstractNumId w:val="35"/>
  </w:num>
  <w:num w:numId="15">
    <w:abstractNumId w:val="33"/>
  </w:num>
  <w:num w:numId="16">
    <w:abstractNumId w:val="13"/>
  </w:num>
  <w:num w:numId="17">
    <w:abstractNumId w:val="14"/>
  </w:num>
  <w:num w:numId="18">
    <w:abstractNumId w:val="39"/>
  </w:num>
  <w:num w:numId="19">
    <w:abstractNumId w:val="43"/>
  </w:num>
  <w:num w:numId="20">
    <w:abstractNumId w:val="21"/>
  </w:num>
  <w:num w:numId="21">
    <w:abstractNumId w:val="19"/>
  </w:num>
  <w:num w:numId="22">
    <w:abstractNumId w:val="1"/>
  </w:num>
  <w:num w:numId="23">
    <w:abstractNumId w:val="34"/>
  </w:num>
  <w:num w:numId="24">
    <w:abstractNumId w:val="24"/>
  </w:num>
  <w:num w:numId="25">
    <w:abstractNumId w:val="26"/>
  </w:num>
  <w:num w:numId="26">
    <w:abstractNumId w:val="15"/>
  </w:num>
  <w:num w:numId="27">
    <w:abstractNumId w:val="30"/>
  </w:num>
  <w:num w:numId="28">
    <w:abstractNumId w:val="23"/>
  </w:num>
  <w:num w:numId="29">
    <w:abstractNumId w:val="42"/>
  </w:num>
  <w:num w:numId="30">
    <w:abstractNumId w:val="37"/>
  </w:num>
  <w:num w:numId="31">
    <w:abstractNumId w:val="17"/>
  </w:num>
  <w:num w:numId="32">
    <w:abstractNumId w:val="7"/>
  </w:num>
  <w:num w:numId="33">
    <w:abstractNumId w:val="40"/>
  </w:num>
  <w:num w:numId="34">
    <w:abstractNumId w:val="32"/>
  </w:num>
  <w:num w:numId="35">
    <w:abstractNumId w:val="27"/>
  </w:num>
  <w:num w:numId="36">
    <w:abstractNumId w:val="29"/>
  </w:num>
  <w:num w:numId="37">
    <w:abstractNumId w:val="4"/>
  </w:num>
  <w:num w:numId="38">
    <w:abstractNumId w:val="12"/>
  </w:num>
  <w:num w:numId="39">
    <w:abstractNumId w:val="9"/>
  </w:num>
  <w:num w:numId="40">
    <w:abstractNumId w:val="10"/>
  </w:num>
  <w:num w:numId="41">
    <w:abstractNumId w:val="2"/>
  </w:num>
  <w:num w:numId="42">
    <w:abstractNumId w:val="41"/>
  </w:num>
  <w:num w:numId="43">
    <w:abstractNumId w:val="38"/>
  </w:num>
  <w:num w:numId="44">
    <w:abstractNumId w:val="20"/>
  </w:num>
  <w:num w:numId="45">
    <w:abstractNumId w:val="6"/>
  </w:num>
  <w:num w:numId="46">
    <w:abstractNumId w:val="18"/>
  </w:num>
  <w:num w:numId="47">
    <w:abstractNumId w:val="8"/>
  </w:num>
  <w:num w:numId="48">
    <w:abstractNumId w:val="16"/>
  </w:num>
  <w:num w:numId="49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A61"/>
    <w:rsid w:val="00000A93"/>
    <w:rsid w:val="00006A42"/>
    <w:rsid w:val="00014D86"/>
    <w:rsid w:val="00023595"/>
    <w:rsid w:val="00050CE7"/>
    <w:rsid w:val="00064666"/>
    <w:rsid w:val="000653CE"/>
    <w:rsid w:val="000729E7"/>
    <w:rsid w:val="000949D5"/>
    <w:rsid w:val="000C3AB1"/>
    <w:rsid w:val="000E39F7"/>
    <w:rsid w:val="00103424"/>
    <w:rsid w:val="00130733"/>
    <w:rsid w:val="00134771"/>
    <w:rsid w:val="0014242A"/>
    <w:rsid w:val="00146941"/>
    <w:rsid w:val="00163854"/>
    <w:rsid w:val="00164652"/>
    <w:rsid w:val="00170FA0"/>
    <w:rsid w:val="0018121B"/>
    <w:rsid w:val="00183CB6"/>
    <w:rsid w:val="00186050"/>
    <w:rsid w:val="001962FA"/>
    <w:rsid w:val="001B0944"/>
    <w:rsid w:val="001B4447"/>
    <w:rsid w:val="001B4F64"/>
    <w:rsid w:val="001C2F77"/>
    <w:rsid w:val="001D5559"/>
    <w:rsid w:val="001E3400"/>
    <w:rsid w:val="001F732B"/>
    <w:rsid w:val="00201E3D"/>
    <w:rsid w:val="002114DE"/>
    <w:rsid w:val="0022336B"/>
    <w:rsid w:val="00223A61"/>
    <w:rsid w:val="002330CB"/>
    <w:rsid w:val="0024288F"/>
    <w:rsid w:val="002570E6"/>
    <w:rsid w:val="00261AFC"/>
    <w:rsid w:val="0026383F"/>
    <w:rsid w:val="00263B54"/>
    <w:rsid w:val="002716B3"/>
    <w:rsid w:val="002812AE"/>
    <w:rsid w:val="00282A14"/>
    <w:rsid w:val="002B61C6"/>
    <w:rsid w:val="002C137F"/>
    <w:rsid w:val="002C3791"/>
    <w:rsid w:val="002E421F"/>
    <w:rsid w:val="00310121"/>
    <w:rsid w:val="003144BB"/>
    <w:rsid w:val="00340E5E"/>
    <w:rsid w:val="003447B4"/>
    <w:rsid w:val="00374D2D"/>
    <w:rsid w:val="003864F1"/>
    <w:rsid w:val="003873AC"/>
    <w:rsid w:val="003B3914"/>
    <w:rsid w:val="003C1163"/>
    <w:rsid w:val="003F0952"/>
    <w:rsid w:val="003F2DBC"/>
    <w:rsid w:val="004016E2"/>
    <w:rsid w:val="004274EF"/>
    <w:rsid w:val="004362B5"/>
    <w:rsid w:val="004506D3"/>
    <w:rsid w:val="004555E8"/>
    <w:rsid w:val="00455892"/>
    <w:rsid w:val="00495BFE"/>
    <w:rsid w:val="004B54A3"/>
    <w:rsid w:val="004C2BC1"/>
    <w:rsid w:val="004C41F3"/>
    <w:rsid w:val="004D4930"/>
    <w:rsid w:val="004E045C"/>
    <w:rsid w:val="004F10B6"/>
    <w:rsid w:val="00506956"/>
    <w:rsid w:val="0051020A"/>
    <w:rsid w:val="0051235F"/>
    <w:rsid w:val="005140F4"/>
    <w:rsid w:val="00515191"/>
    <w:rsid w:val="00515C43"/>
    <w:rsid w:val="00534CDC"/>
    <w:rsid w:val="00561E4D"/>
    <w:rsid w:val="00585241"/>
    <w:rsid w:val="00594010"/>
    <w:rsid w:val="005973E4"/>
    <w:rsid w:val="005A37AE"/>
    <w:rsid w:val="005A5B1C"/>
    <w:rsid w:val="005A702D"/>
    <w:rsid w:val="005C6609"/>
    <w:rsid w:val="005E0B30"/>
    <w:rsid w:val="005E4EC9"/>
    <w:rsid w:val="00610CBB"/>
    <w:rsid w:val="00616DEA"/>
    <w:rsid w:val="0061790F"/>
    <w:rsid w:val="0064257C"/>
    <w:rsid w:val="006547DD"/>
    <w:rsid w:val="006620DC"/>
    <w:rsid w:val="00685856"/>
    <w:rsid w:val="006A2C40"/>
    <w:rsid w:val="006C2688"/>
    <w:rsid w:val="006C5C3D"/>
    <w:rsid w:val="006C6777"/>
    <w:rsid w:val="006D183F"/>
    <w:rsid w:val="006E2FC8"/>
    <w:rsid w:val="006E4935"/>
    <w:rsid w:val="006E6BB1"/>
    <w:rsid w:val="006F36A5"/>
    <w:rsid w:val="007064B4"/>
    <w:rsid w:val="00711860"/>
    <w:rsid w:val="0071257E"/>
    <w:rsid w:val="0074393F"/>
    <w:rsid w:val="0074745B"/>
    <w:rsid w:val="00766268"/>
    <w:rsid w:val="007B283C"/>
    <w:rsid w:val="007B7F26"/>
    <w:rsid w:val="007C5E1A"/>
    <w:rsid w:val="007C73FA"/>
    <w:rsid w:val="007D24D9"/>
    <w:rsid w:val="007D41EF"/>
    <w:rsid w:val="007E78BE"/>
    <w:rsid w:val="007F401D"/>
    <w:rsid w:val="00881C69"/>
    <w:rsid w:val="00897909"/>
    <w:rsid w:val="008A056E"/>
    <w:rsid w:val="008A4B3C"/>
    <w:rsid w:val="008B10E3"/>
    <w:rsid w:val="008B5E1A"/>
    <w:rsid w:val="008C20C9"/>
    <w:rsid w:val="008C45C5"/>
    <w:rsid w:val="008E6A1F"/>
    <w:rsid w:val="00963FD2"/>
    <w:rsid w:val="00975312"/>
    <w:rsid w:val="00983F6A"/>
    <w:rsid w:val="00990C2D"/>
    <w:rsid w:val="009917F0"/>
    <w:rsid w:val="009A2F99"/>
    <w:rsid w:val="009A64B4"/>
    <w:rsid w:val="009B7D27"/>
    <w:rsid w:val="009C35AD"/>
    <w:rsid w:val="009E2AD2"/>
    <w:rsid w:val="009E3FE5"/>
    <w:rsid w:val="00A03D39"/>
    <w:rsid w:val="00A239C7"/>
    <w:rsid w:val="00A32CCE"/>
    <w:rsid w:val="00A332AC"/>
    <w:rsid w:val="00A34989"/>
    <w:rsid w:val="00A529CB"/>
    <w:rsid w:val="00A54C1B"/>
    <w:rsid w:val="00A64926"/>
    <w:rsid w:val="00A80A2A"/>
    <w:rsid w:val="00A81CDA"/>
    <w:rsid w:val="00A83196"/>
    <w:rsid w:val="00A83B2D"/>
    <w:rsid w:val="00AA6F9C"/>
    <w:rsid w:val="00AB15C5"/>
    <w:rsid w:val="00AE776B"/>
    <w:rsid w:val="00AF276A"/>
    <w:rsid w:val="00AF389C"/>
    <w:rsid w:val="00B023E5"/>
    <w:rsid w:val="00B24E68"/>
    <w:rsid w:val="00B32307"/>
    <w:rsid w:val="00B51124"/>
    <w:rsid w:val="00B53515"/>
    <w:rsid w:val="00B611FB"/>
    <w:rsid w:val="00B845DA"/>
    <w:rsid w:val="00B87C24"/>
    <w:rsid w:val="00B87EE7"/>
    <w:rsid w:val="00B914B3"/>
    <w:rsid w:val="00B927B4"/>
    <w:rsid w:val="00BA0DCA"/>
    <w:rsid w:val="00BB2E48"/>
    <w:rsid w:val="00BC59A9"/>
    <w:rsid w:val="00BE1091"/>
    <w:rsid w:val="00C021CF"/>
    <w:rsid w:val="00C04539"/>
    <w:rsid w:val="00C1126B"/>
    <w:rsid w:val="00C24861"/>
    <w:rsid w:val="00C323E9"/>
    <w:rsid w:val="00C427E8"/>
    <w:rsid w:val="00C572A3"/>
    <w:rsid w:val="00C768C6"/>
    <w:rsid w:val="00C81693"/>
    <w:rsid w:val="00C82D71"/>
    <w:rsid w:val="00C85CD4"/>
    <w:rsid w:val="00C93237"/>
    <w:rsid w:val="00CB4266"/>
    <w:rsid w:val="00CC6A87"/>
    <w:rsid w:val="00CC7337"/>
    <w:rsid w:val="00CE2D9C"/>
    <w:rsid w:val="00CF79A1"/>
    <w:rsid w:val="00D11DF5"/>
    <w:rsid w:val="00D16C8B"/>
    <w:rsid w:val="00D43198"/>
    <w:rsid w:val="00D4324F"/>
    <w:rsid w:val="00D54357"/>
    <w:rsid w:val="00D608B9"/>
    <w:rsid w:val="00D65103"/>
    <w:rsid w:val="00D81F6C"/>
    <w:rsid w:val="00D947A3"/>
    <w:rsid w:val="00D9594E"/>
    <w:rsid w:val="00D96DC0"/>
    <w:rsid w:val="00DA5368"/>
    <w:rsid w:val="00DA64BE"/>
    <w:rsid w:val="00DB0868"/>
    <w:rsid w:val="00DB7B75"/>
    <w:rsid w:val="00DC0E4C"/>
    <w:rsid w:val="00E177FE"/>
    <w:rsid w:val="00E20BAA"/>
    <w:rsid w:val="00E210B4"/>
    <w:rsid w:val="00E215A6"/>
    <w:rsid w:val="00E23A6B"/>
    <w:rsid w:val="00E40CB9"/>
    <w:rsid w:val="00E468CC"/>
    <w:rsid w:val="00E5475F"/>
    <w:rsid w:val="00E60FAD"/>
    <w:rsid w:val="00E702AE"/>
    <w:rsid w:val="00E8375B"/>
    <w:rsid w:val="00E840DC"/>
    <w:rsid w:val="00E95FDC"/>
    <w:rsid w:val="00EA7D45"/>
    <w:rsid w:val="00EF14FD"/>
    <w:rsid w:val="00EF1F93"/>
    <w:rsid w:val="00EF28EE"/>
    <w:rsid w:val="00F124CD"/>
    <w:rsid w:val="00F265AE"/>
    <w:rsid w:val="00F4342D"/>
    <w:rsid w:val="00F45AE0"/>
    <w:rsid w:val="00F6443B"/>
    <w:rsid w:val="00F71EA8"/>
    <w:rsid w:val="00F735A5"/>
    <w:rsid w:val="00F92AB7"/>
    <w:rsid w:val="00F935E0"/>
    <w:rsid w:val="00F96C0D"/>
    <w:rsid w:val="00F97478"/>
    <w:rsid w:val="00FA78A2"/>
    <w:rsid w:val="00FB3693"/>
    <w:rsid w:val="00FB44EF"/>
    <w:rsid w:val="00FC4501"/>
    <w:rsid w:val="00FD6E7E"/>
    <w:rsid w:val="00FE140C"/>
    <w:rsid w:val="00FE6C69"/>
    <w:rsid w:val="00FF00D4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DFCDB"/>
  <w15:docId w15:val="{9CBEFD56-96EF-4E6C-AB47-CCA986FE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892"/>
    <w:rPr>
      <w:sz w:val="24"/>
      <w:szCs w:val="24"/>
    </w:rPr>
  </w:style>
  <w:style w:type="paragraph" w:styleId="Heading1">
    <w:name w:val="heading 1"/>
    <w:aliases w:val="Heading 1 Char Char"/>
    <w:basedOn w:val="DocumentMap"/>
    <w:next w:val="Normal"/>
    <w:link w:val="Heading1Char"/>
    <w:autoRedefine/>
    <w:qFormat/>
    <w:rsid w:val="00D9594E"/>
    <w:pPr>
      <w:keepNext/>
      <w:numPr>
        <w:numId w:val="5"/>
      </w:numPr>
      <w:shd w:val="clear" w:color="auto" w:fill="auto"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3"/>
    <w:next w:val="Normal"/>
    <w:qFormat/>
    <w:rsid w:val="002C137F"/>
    <w:pPr>
      <w:numPr>
        <w:ilvl w:val="1"/>
      </w:numPr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C137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Heading 4 - figures"/>
    <w:basedOn w:val="Normal"/>
    <w:next w:val="Normal"/>
    <w:qFormat/>
    <w:rsid w:val="002C137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C137F"/>
    <w:pPr>
      <w:numPr>
        <w:ilvl w:val="4"/>
        <w:numId w:val="5"/>
      </w:numPr>
      <w:spacing w:before="240" w:after="60"/>
      <w:jc w:val="center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C137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C137F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C137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C137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137F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720"/>
    </w:pPr>
    <w:rPr>
      <w:i/>
      <w:color w:val="0000FF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semiHidden/>
    <w:pPr>
      <w:spacing w:before="120"/>
      <w:ind w:left="240"/>
    </w:pPr>
    <w:rPr>
      <w:b/>
      <w:bCs/>
      <w:szCs w:val="26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ode">
    <w:name w:val="code"/>
    <w:basedOn w:val="Normal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720"/>
    </w:pPr>
    <w:rPr>
      <w:rFonts w:ascii="Courier New" w:hAnsi="Courier New"/>
    </w:rPr>
  </w:style>
  <w:style w:type="paragraph" w:customStyle="1" w:styleId="Code0">
    <w:name w:val="Code"/>
    <w:basedOn w:val="Normal"/>
    <w:pPr>
      <w:framePr w:hSpace="187" w:vSpace="187" w:wrap="around" w:vAnchor="text" w:hAnchor="text" w:y="1"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ind w:left="720"/>
    </w:pPr>
    <w:rPr>
      <w:rFonts w:ascii="Courier New" w:hAnsi="Courier New"/>
    </w:rPr>
  </w:style>
  <w:style w:type="paragraph" w:customStyle="1" w:styleId="AppendixA-Sub-heading">
    <w:name w:val="Appendix A -Sub-heading"/>
    <w:basedOn w:val="Heading2"/>
    <w:pPr>
      <w:numPr>
        <w:numId w:val="4"/>
      </w:numPr>
    </w:pPr>
    <w:rPr>
      <w:i w:val="0"/>
      <w:iCs w:val="0"/>
      <w:kern w:val="32"/>
      <w:sz w:val="32"/>
      <w:szCs w:val="32"/>
    </w:rPr>
  </w:style>
  <w:style w:type="paragraph" w:customStyle="1" w:styleId="Appendix-heading1">
    <w:name w:val="Appendix-heading1"/>
    <w:basedOn w:val="Heading1"/>
    <w:pPr>
      <w:numPr>
        <w:numId w:val="1"/>
      </w:numPr>
      <w:ind w:left="720"/>
    </w:pPr>
  </w:style>
  <w:style w:type="paragraph" w:customStyle="1" w:styleId="Figurenos">
    <w:name w:val="Figure nos"/>
    <w:basedOn w:val="Heading4"/>
    <w:pPr>
      <w:numPr>
        <w:ilvl w:val="0"/>
        <w:numId w:val="0"/>
      </w:numPr>
      <w:ind w:left="360"/>
    </w:pPr>
  </w:style>
  <w:style w:type="paragraph" w:customStyle="1" w:styleId="Objectives">
    <w:name w:val="Objectives"/>
    <w:basedOn w:val="Heading4"/>
    <w:pPr>
      <w:numPr>
        <w:ilvl w:val="0"/>
        <w:numId w:val="0"/>
      </w:numPr>
    </w:pPr>
  </w:style>
  <w:style w:type="paragraph" w:customStyle="1" w:styleId="Appendix-sub-sub-heading">
    <w:name w:val="Appendix - sub-sub-heading"/>
    <w:basedOn w:val="Heading4"/>
    <w:pPr>
      <w:numPr>
        <w:numId w:val="3"/>
      </w:numPr>
    </w:pPr>
    <w:rPr>
      <w:sz w:val="26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B87C24"/>
    <w:rPr>
      <w:rFonts w:ascii="Tahoma" w:hAnsi="Tahoma" w:cs="Tahoma"/>
      <w:sz w:val="24"/>
      <w:szCs w:val="24"/>
      <w:lang w:val="en-US" w:eastAsia="en-US" w:bidi="ar-SA"/>
    </w:rPr>
  </w:style>
  <w:style w:type="paragraph" w:customStyle="1" w:styleId="FrontCover">
    <w:name w:val="Front Cover"/>
    <w:basedOn w:val="Title"/>
  </w:style>
  <w:style w:type="character" w:customStyle="1" w:styleId="Heading1Char">
    <w:name w:val="Heading 1 Char"/>
    <w:aliases w:val="Heading 1 Char Char Char"/>
    <w:basedOn w:val="DocumentMapChar"/>
    <w:link w:val="Heading1"/>
    <w:rsid w:val="00D9594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Style1">
    <w:name w:val="Style1"/>
    <w:basedOn w:val="Heading1"/>
    <w:rsid w:val="00D9594E"/>
    <w:rPr>
      <w:szCs w:val="28"/>
    </w:rPr>
  </w:style>
  <w:style w:type="paragraph" w:customStyle="1" w:styleId="Style2">
    <w:name w:val="Style2"/>
    <w:basedOn w:val="Heading1"/>
    <w:rsid w:val="00D9594E"/>
    <w:rPr>
      <w:szCs w:val="28"/>
    </w:rPr>
  </w:style>
  <w:style w:type="paragraph" w:customStyle="1" w:styleId="Style3">
    <w:name w:val="Style3"/>
    <w:basedOn w:val="Heading1"/>
    <w:rsid w:val="00D9594E"/>
    <w:rPr>
      <w:szCs w:val="28"/>
    </w:rPr>
  </w:style>
  <w:style w:type="paragraph" w:styleId="NormalWeb">
    <w:name w:val="Normal (Web)"/>
    <w:basedOn w:val="Normal"/>
    <w:uiPriority w:val="99"/>
    <w:rsid w:val="00261AFC"/>
    <w:pPr>
      <w:spacing w:before="100" w:beforeAutospacing="1" w:after="100" w:afterAutospacing="1"/>
    </w:pPr>
  </w:style>
  <w:style w:type="table" w:styleId="TableGrid">
    <w:name w:val="Table Grid"/>
    <w:basedOn w:val="TableNormal"/>
    <w:rsid w:val="0024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1E4D"/>
    <w:rPr>
      <w:b/>
      <w:bCs/>
    </w:rPr>
  </w:style>
  <w:style w:type="character" w:customStyle="1" w:styleId="bookauthor1">
    <w:name w:val="bookauthor1"/>
    <w:basedOn w:val="DefaultParagraphFont"/>
    <w:rsid w:val="00EA7D45"/>
    <w:rPr>
      <w:sz w:val="18"/>
      <w:szCs w:val="18"/>
    </w:rPr>
  </w:style>
  <w:style w:type="paragraph" w:styleId="BalloonText">
    <w:name w:val="Balloon Text"/>
    <w:basedOn w:val="Normal"/>
    <w:link w:val="BalloonTextChar"/>
    <w:rsid w:val="00263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38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45C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0C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1F73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ur16534\Desktop\Muru-Data\Hex-work\Data%20Structures%20and%20Algorithms-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F17D77-BDBB-44AE-B892-413B74193D5B}"/>
</file>

<file path=customXml/itemProps2.xml><?xml version="1.0" encoding="utf-8"?>
<ds:datastoreItem xmlns:ds="http://schemas.openxmlformats.org/officeDocument/2006/customXml" ds:itemID="{2495E148-A6B4-41EB-A2B6-B897EF92E817}"/>
</file>

<file path=customXml/itemProps3.xml><?xml version="1.0" encoding="utf-8"?>
<ds:datastoreItem xmlns:ds="http://schemas.openxmlformats.org/officeDocument/2006/customXml" ds:itemID="{4876F166-F259-4DBC-BE56-6CC9B09BB809}"/>
</file>

<file path=customXml/itemProps4.xml><?xml version="1.0" encoding="utf-8"?>
<ds:datastoreItem xmlns:ds="http://schemas.openxmlformats.org/officeDocument/2006/customXml" ds:itemID="{81C78FB7-4BD1-4A8B-8E23-415FD8412E76}"/>
</file>

<file path=docProps/app.xml><?xml version="1.0" encoding="utf-8"?>
<Properties xmlns="http://schemas.openxmlformats.org/officeDocument/2006/extended-properties" xmlns:vt="http://schemas.openxmlformats.org/officeDocument/2006/docPropsVTypes">
  <Template>Data Structures and Algorithms-Assignment</Template>
  <TotalTime>25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Courseware Standards Template</vt:lpstr>
    </vt:vector>
  </TitlesOfParts>
  <Company>ITL</Company>
  <LinksUpToDate>false</LinksUpToDate>
  <CharactersWithSpaces>989</CharactersWithSpaces>
  <SharedDoc>false</SharedDoc>
  <HLinks>
    <vt:vector size="24" baseType="variant">
      <vt:variant>
        <vt:i4>8192034</vt:i4>
      </vt:variant>
      <vt:variant>
        <vt:i4>9</vt:i4>
      </vt:variant>
      <vt:variant>
        <vt:i4>0</vt:i4>
      </vt:variant>
      <vt:variant>
        <vt:i4>5</vt:i4>
      </vt:variant>
      <vt:variant>
        <vt:lpwstr>http://www.cs.cornell.edu/johannes</vt:lpwstr>
      </vt:variant>
      <vt:variant>
        <vt:lpwstr/>
      </vt:variant>
      <vt:variant>
        <vt:i4>720983</vt:i4>
      </vt:variant>
      <vt:variant>
        <vt:i4>6</vt:i4>
      </vt:variant>
      <vt:variant>
        <vt:i4>0</vt:i4>
      </vt:variant>
      <vt:variant>
        <vt:i4>5</vt:i4>
      </vt:variant>
      <vt:variant>
        <vt:lpwstr>http://www.cs.wisc.edu/~raghu</vt:lpwstr>
      </vt:variant>
      <vt:variant>
        <vt:lpwstr/>
      </vt:variant>
      <vt:variant>
        <vt:i4>5242974</vt:i4>
      </vt:variant>
      <vt:variant>
        <vt:i4>0</vt:i4>
      </vt:variant>
      <vt:variant>
        <vt:i4>0</vt:i4>
      </vt:variant>
      <vt:variant>
        <vt:i4>5</vt:i4>
      </vt:variant>
      <vt:variant>
        <vt:lpwstr>http://www.hexaware.com/</vt:lpwstr>
      </vt:variant>
      <vt:variant>
        <vt:lpwstr/>
      </vt:variant>
      <vt:variant>
        <vt:i4>6422612</vt:i4>
      </vt:variant>
      <vt:variant>
        <vt:i4>2686</vt:i4>
      </vt:variant>
      <vt:variant>
        <vt:i4>1028</vt:i4>
      </vt:variant>
      <vt:variant>
        <vt:i4>1</vt:i4>
      </vt:variant>
      <vt:variant>
        <vt:lpwstr>cid:image001.png@01CB1C4C.6A9430A0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Courseware Standards Template</dc:title>
  <dc:creator>Hexavarsity</dc:creator>
  <cp:lastModifiedBy>Umamaheswari Aravindan</cp:lastModifiedBy>
  <cp:revision>7</cp:revision>
  <cp:lastPrinted>2014-11-18T11:18:00Z</cp:lastPrinted>
  <dcterms:created xsi:type="dcterms:W3CDTF">2019-06-25T06:57:00Z</dcterms:created>
  <dcterms:modified xsi:type="dcterms:W3CDTF">2019-06-25T07:21:00Z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